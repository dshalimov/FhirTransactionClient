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2013"/>
        <w:gridCol w:w="7273"/>
      </w:tblGrid>
      <w:tr w:rsidR="009E2707" w:rsidRPr="009C0B7B" w:rsidTr="009A2DF8">
        <w:trPr>
          <w:trHeight w:val="278"/>
        </w:trPr>
        <w:tc>
          <w:tcPr>
            <w:tcW w:w="1084" w:type="pct"/>
          </w:tcPr>
          <w:p w:rsidR="009E2707" w:rsidRPr="009C0B7B" w:rsidRDefault="009F5B9E" w:rsidP="004F621A">
            <w:pPr>
              <w:spacing w:line="240" w:lineRule="auto"/>
              <w:jc w:val="left"/>
              <w:rPr>
                <w:noProof/>
              </w:rPr>
            </w:pPr>
            <w:r>
              <w:rPr>
                <w:noProof/>
              </w:rPr>
              <w:t>to</w:t>
            </w:r>
          </w:p>
        </w:tc>
        <w:tc>
          <w:tcPr>
            <w:tcW w:w="3916" w:type="pct"/>
          </w:tcPr>
          <w:p w:rsidR="009E2707" w:rsidRPr="009C0B7B" w:rsidRDefault="009F5B9E" w:rsidP="004F621A">
            <w:pPr>
              <w:spacing w:line="240" w:lineRule="auto"/>
              <w:jc w:val="left"/>
              <w:rPr>
                <w:noProof/>
              </w:rPr>
            </w:pPr>
            <w:r>
              <w:rPr>
                <w:noProof/>
              </w:rPr>
              <w:t>Spark installer</w:t>
            </w:r>
          </w:p>
        </w:tc>
      </w:tr>
      <w:tr w:rsidR="009E2707" w:rsidRPr="009C0B7B" w:rsidTr="009A2DF8">
        <w:trPr>
          <w:trHeight w:val="278"/>
        </w:trPr>
        <w:tc>
          <w:tcPr>
            <w:tcW w:w="1084" w:type="pct"/>
          </w:tcPr>
          <w:p w:rsidR="009E2707" w:rsidRPr="009C0B7B" w:rsidRDefault="0057371C" w:rsidP="004F621A">
            <w:pPr>
              <w:spacing w:line="240" w:lineRule="auto"/>
              <w:jc w:val="left"/>
            </w:pPr>
            <w:r>
              <w:br/>
            </w:r>
          </w:p>
        </w:tc>
        <w:tc>
          <w:tcPr>
            <w:tcW w:w="3916" w:type="pct"/>
          </w:tcPr>
          <w:p w:rsidR="009E2707" w:rsidRDefault="009E2707" w:rsidP="004F621A">
            <w:pPr>
              <w:spacing w:line="240" w:lineRule="auto"/>
              <w:jc w:val="left"/>
            </w:pPr>
          </w:p>
        </w:tc>
      </w:tr>
      <w:tr w:rsidR="009E2707" w:rsidRPr="009C0B7B" w:rsidTr="009A2DF8">
        <w:trPr>
          <w:trHeight w:val="278"/>
        </w:trPr>
        <w:tc>
          <w:tcPr>
            <w:tcW w:w="1084" w:type="pct"/>
          </w:tcPr>
          <w:p w:rsidR="009E2707" w:rsidRPr="00724568" w:rsidRDefault="0057371C" w:rsidP="004F621A">
            <w:pPr>
              <w:pStyle w:val="Title"/>
              <w:spacing w:line="240" w:lineRule="auto"/>
              <w:jc w:val="left"/>
              <w:rPr>
                <w:sz w:val="28"/>
              </w:rPr>
            </w:pPr>
            <w:r>
              <w:rPr>
                <w:sz w:val="28"/>
              </w:rPr>
              <w:t>M</w:t>
            </w:r>
            <w:r w:rsidR="009E2707">
              <w:rPr>
                <w:sz w:val="28"/>
              </w:rPr>
              <w:t>emo</w:t>
            </w:r>
          </w:p>
        </w:tc>
        <w:tc>
          <w:tcPr>
            <w:tcW w:w="3916" w:type="pct"/>
          </w:tcPr>
          <w:p w:rsidR="009E2707" w:rsidRDefault="009E2707" w:rsidP="004F621A">
            <w:pPr>
              <w:spacing w:line="240" w:lineRule="auto"/>
              <w:jc w:val="left"/>
            </w:pPr>
          </w:p>
        </w:tc>
      </w:tr>
      <w:tr w:rsidR="009E2707" w:rsidRPr="009C0B7B" w:rsidTr="009A2DF8">
        <w:trPr>
          <w:trHeight w:val="278"/>
        </w:trPr>
        <w:tc>
          <w:tcPr>
            <w:tcW w:w="1084" w:type="pct"/>
          </w:tcPr>
          <w:p w:rsidR="009E2707" w:rsidRPr="009C0B7B" w:rsidRDefault="0057371C" w:rsidP="004F621A">
            <w:pPr>
              <w:spacing w:line="240" w:lineRule="auto"/>
              <w:jc w:val="left"/>
            </w:pPr>
            <w:r>
              <w:br/>
            </w:r>
          </w:p>
        </w:tc>
        <w:tc>
          <w:tcPr>
            <w:tcW w:w="3916" w:type="pct"/>
          </w:tcPr>
          <w:p w:rsidR="009E2707" w:rsidRDefault="009E2707" w:rsidP="004F621A">
            <w:pPr>
              <w:spacing w:line="240" w:lineRule="auto"/>
              <w:jc w:val="left"/>
            </w:pPr>
          </w:p>
        </w:tc>
      </w:tr>
      <w:tr w:rsidR="009E2707" w:rsidRPr="009C0B7B" w:rsidTr="009A2DF8">
        <w:trPr>
          <w:trHeight w:val="278"/>
        </w:trPr>
        <w:tc>
          <w:tcPr>
            <w:tcW w:w="1084" w:type="pct"/>
          </w:tcPr>
          <w:p w:rsidR="009E2707" w:rsidRPr="009C0B7B" w:rsidRDefault="009F5B9E" w:rsidP="004F621A">
            <w:pPr>
              <w:spacing w:line="240" w:lineRule="auto"/>
              <w:jc w:val="left"/>
              <w:rPr>
                <w:noProof/>
              </w:rPr>
            </w:pPr>
            <w:r>
              <w:t>date</w:t>
            </w:r>
          </w:p>
        </w:tc>
        <w:tc>
          <w:tcPr>
            <w:tcW w:w="3916" w:type="pct"/>
          </w:tcPr>
          <w:p w:rsidR="009E2707" w:rsidRPr="009C0B7B" w:rsidRDefault="00EB161F" w:rsidP="00D82C31">
            <w:pPr>
              <w:spacing w:line="240" w:lineRule="auto"/>
              <w:jc w:val="left"/>
              <w:rPr>
                <w:noProof/>
              </w:rPr>
            </w:pPr>
            <w:r>
              <w:rPr>
                <w:noProof/>
              </w:rPr>
              <w:t>2</w:t>
            </w:r>
            <w:r w:rsidR="00D82C31">
              <w:rPr>
                <w:noProof/>
              </w:rPr>
              <w:t>9</w:t>
            </w:r>
            <w:bookmarkStart w:id="0" w:name="_GoBack"/>
            <w:bookmarkEnd w:id="0"/>
            <w:r>
              <w:rPr>
                <w:noProof/>
              </w:rPr>
              <w:t xml:space="preserve"> June 2016</w:t>
            </w:r>
          </w:p>
        </w:tc>
      </w:tr>
      <w:tr w:rsidR="009E2707" w:rsidRPr="009C0B7B" w:rsidTr="009A2DF8">
        <w:trPr>
          <w:trHeight w:val="278"/>
        </w:trPr>
        <w:tc>
          <w:tcPr>
            <w:tcW w:w="1084" w:type="pct"/>
          </w:tcPr>
          <w:p w:rsidR="009E2707" w:rsidRPr="009C0B7B" w:rsidRDefault="009E2707" w:rsidP="004F621A">
            <w:pPr>
              <w:spacing w:line="240" w:lineRule="auto"/>
              <w:jc w:val="left"/>
              <w:rPr>
                <w:noProof/>
              </w:rPr>
            </w:pPr>
            <w:r>
              <w:t>project</w:t>
            </w:r>
          </w:p>
        </w:tc>
        <w:tc>
          <w:tcPr>
            <w:tcW w:w="3916" w:type="pct"/>
          </w:tcPr>
          <w:p w:rsidR="009E2707" w:rsidRPr="009C0B7B" w:rsidRDefault="009F5B9E" w:rsidP="004F621A">
            <w:pPr>
              <w:spacing w:line="240" w:lineRule="auto"/>
              <w:jc w:val="left"/>
              <w:rPr>
                <w:noProof/>
              </w:rPr>
            </w:pPr>
            <w:r>
              <w:rPr>
                <w:noProof/>
              </w:rPr>
              <w:t>Spark</w:t>
            </w:r>
          </w:p>
        </w:tc>
      </w:tr>
      <w:tr w:rsidR="009E2707" w:rsidRPr="009C0B7B" w:rsidTr="009A2DF8">
        <w:trPr>
          <w:trHeight w:val="278"/>
        </w:trPr>
        <w:tc>
          <w:tcPr>
            <w:tcW w:w="1084" w:type="pct"/>
          </w:tcPr>
          <w:p w:rsidR="009E2707" w:rsidRPr="009C0B7B" w:rsidRDefault="0057371C" w:rsidP="004F621A">
            <w:pPr>
              <w:spacing w:line="240" w:lineRule="auto"/>
              <w:jc w:val="left"/>
            </w:pPr>
            <w:r>
              <w:br/>
            </w:r>
          </w:p>
        </w:tc>
        <w:tc>
          <w:tcPr>
            <w:tcW w:w="3916" w:type="pct"/>
          </w:tcPr>
          <w:p w:rsidR="009E2707" w:rsidRDefault="009E2707" w:rsidP="004F621A">
            <w:pPr>
              <w:spacing w:line="240" w:lineRule="auto"/>
              <w:jc w:val="left"/>
              <w:rPr>
                <w:u w:val="single"/>
              </w:rPr>
            </w:pPr>
          </w:p>
        </w:tc>
      </w:tr>
      <w:tr w:rsidR="009E2707" w:rsidRPr="009C0B7B" w:rsidTr="009A2DF8">
        <w:trPr>
          <w:trHeight w:val="278"/>
        </w:trPr>
        <w:tc>
          <w:tcPr>
            <w:tcW w:w="1084" w:type="pct"/>
          </w:tcPr>
          <w:p w:rsidR="009E2707" w:rsidRPr="0075414C" w:rsidRDefault="009F5B9E" w:rsidP="004F621A">
            <w:pPr>
              <w:spacing w:line="240" w:lineRule="auto"/>
              <w:jc w:val="left"/>
            </w:pPr>
            <w:r>
              <w:t>from</w:t>
            </w:r>
          </w:p>
        </w:tc>
        <w:sdt>
          <w:sdtPr>
            <w:alias w:val="Author"/>
            <w:tag w:val=""/>
            <w:id w:val="-2047753401"/>
            <w:placeholder>
              <w:docPart w:val="0DA39A7CBF7B4608AEF69CBDB8444BB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3916" w:type="pct"/>
              </w:tcPr>
              <w:p w:rsidR="009E2707" w:rsidRPr="0075414C" w:rsidRDefault="00745BAC" w:rsidP="004F621A">
                <w:pPr>
                  <w:spacing w:line="240" w:lineRule="auto"/>
                  <w:jc w:val="left"/>
                </w:pPr>
                <w:r>
                  <w:t>Christiaan Knaap</w:t>
                </w:r>
              </w:p>
            </w:tc>
          </w:sdtContent>
        </w:sdt>
      </w:tr>
      <w:tr w:rsidR="009E2707" w:rsidRPr="009C0B7B" w:rsidTr="009A2DF8">
        <w:trPr>
          <w:trHeight w:val="278"/>
        </w:trPr>
        <w:tc>
          <w:tcPr>
            <w:tcW w:w="1084" w:type="pct"/>
          </w:tcPr>
          <w:p w:rsidR="009E2707" w:rsidRPr="009C0B7B" w:rsidRDefault="009F5B9E" w:rsidP="004F621A">
            <w:pPr>
              <w:spacing w:line="240" w:lineRule="auto"/>
              <w:jc w:val="left"/>
            </w:pPr>
            <w:r>
              <w:t>our reference</w:t>
            </w:r>
          </w:p>
        </w:tc>
        <w:tc>
          <w:tcPr>
            <w:tcW w:w="3916" w:type="pct"/>
          </w:tcPr>
          <w:p w:rsidR="009E2707" w:rsidRDefault="00915743" w:rsidP="004F621A">
            <w:pPr>
              <w:spacing w:line="240" w:lineRule="auto"/>
              <w:jc w:val="left"/>
              <w:rPr>
                <w:u w:val="single"/>
              </w:rPr>
            </w:pPr>
            <w:r>
              <w:t>FHIR_MMSparkDeployment1-1</w:t>
            </w:r>
          </w:p>
        </w:tc>
      </w:tr>
      <w:tr w:rsidR="009E2707" w:rsidRPr="009C0B7B" w:rsidTr="009A2DF8">
        <w:trPr>
          <w:trHeight w:val="278"/>
        </w:trPr>
        <w:tc>
          <w:tcPr>
            <w:tcW w:w="1084" w:type="pct"/>
          </w:tcPr>
          <w:p w:rsidR="009E2707" w:rsidRPr="009C0B7B" w:rsidRDefault="0057371C" w:rsidP="004F621A">
            <w:pPr>
              <w:spacing w:line="240" w:lineRule="auto"/>
              <w:jc w:val="left"/>
            </w:pPr>
            <w:r>
              <w:br/>
            </w:r>
          </w:p>
        </w:tc>
        <w:tc>
          <w:tcPr>
            <w:tcW w:w="3916" w:type="pct"/>
          </w:tcPr>
          <w:p w:rsidR="009E2707" w:rsidRDefault="009E2707" w:rsidP="004F621A">
            <w:pPr>
              <w:spacing w:line="240" w:lineRule="auto"/>
              <w:jc w:val="left"/>
              <w:rPr>
                <w:u w:val="single"/>
              </w:rPr>
            </w:pPr>
          </w:p>
        </w:tc>
      </w:tr>
      <w:tr w:rsidR="009E2707" w:rsidRPr="009C0B7B" w:rsidTr="009A2DF8">
        <w:trPr>
          <w:trHeight w:val="278"/>
        </w:trPr>
        <w:tc>
          <w:tcPr>
            <w:tcW w:w="1084" w:type="pct"/>
          </w:tcPr>
          <w:p w:rsidR="009E2707" w:rsidRPr="0075414C" w:rsidRDefault="009F5B9E" w:rsidP="004F621A">
            <w:pPr>
              <w:spacing w:line="240" w:lineRule="auto"/>
              <w:jc w:val="left"/>
              <w:rPr>
                <w:noProof/>
              </w:rPr>
            </w:pPr>
            <w:r>
              <w:t>about</w:t>
            </w:r>
          </w:p>
        </w:tc>
        <w:tc>
          <w:tcPr>
            <w:tcW w:w="3916" w:type="pct"/>
          </w:tcPr>
          <w:p w:rsidR="009E2707" w:rsidRPr="0075414C" w:rsidRDefault="009F5B9E" w:rsidP="004F621A">
            <w:pPr>
              <w:spacing w:line="240" w:lineRule="auto"/>
              <w:jc w:val="left"/>
              <w:rPr>
                <w:noProof/>
              </w:rPr>
            </w:pPr>
            <w:r>
              <w:rPr>
                <w:noProof/>
              </w:rPr>
              <w:t>Deploying Spark</w:t>
            </w:r>
          </w:p>
        </w:tc>
      </w:tr>
    </w:tbl>
    <w:p w:rsidR="009E2707" w:rsidRDefault="009E2707" w:rsidP="004F621A">
      <w:pPr>
        <w:spacing w:line="240" w:lineRule="auto"/>
        <w:jc w:val="left"/>
      </w:pPr>
    </w:p>
    <w:p w:rsidR="009E2707" w:rsidRDefault="0057371C" w:rsidP="004F621A">
      <w:pPr>
        <w:spacing w:line="240" w:lineRule="auto"/>
        <w:jc w:val="left"/>
      </w:pPr>
      <w:r>
        <w:br/>
      </w:r>
    </w:p>
    <w:p w:rsidR="009E2707" w:rsidRDefault="009F5B9E" w:rsidP="004F621A">
      <w:pPr>
        <w:spacing w:line="240" w:lineRule="auto"/>
        <w:jc w:val="left"/>
      </w:pPr>
      <w:r>
        <w:t>Hello</w:t>
      </w:r>
      <w:r w:rsidR="009E2707">
        <w:t>,</w:t>
      </w:r>
    </w:p>
    <w:p w:rsidR="009E2707" w:rsidRDefault="009E2707" w:rsidP="004F621A">
      <w:pPr>
        <w:spacing w:line="240" w:lineRule="auto"/>
        <w:jc w:val="left"/>
      </w:pPr>
    </w:p>
    <w:p w:rsidR="009E2707" w:rsidRDefault="009F5B9E" w:rsidP="004F621A">
      <w:pPr>
        <w:spacing w:line="240" w:lineRule="auto"/>
        <w:jc w:val="left"/>
      </w:pPr>
      <w:r>
        <w:t>You wish to deploy the Simplifier Spark FHIR Server to a machine of your own. This memo tells you how to do that.</w:t>
      </w:r>
    </w:p>
    <w:p w:rsidR="009F5B9E" w:rsidRDefault="009F5B9E" w:rsidP="004F621A">
      <w:pPr>
        <w:spacing w:line="240" w:lineRule="auto"/>
        <w:jc w:val="left"/>
      </w:pPr>
    </w:p>
    <w:p w:rsidR="009F5B9E" w:rsidRPr="006100EB" w:rsidRDefault="009F5B9E" w:rsidP="00B5498B">
      <w:pPr>
        <w:pStyle w:val="Heading1"/>
      </w:pPr>
      <w:r w:rsidRPr="006100EB">
        <w:t xml:space="preserve">Install </w:t>
      </w:r>
      <w:r w:rsidRPr="00B5498B">
        <w:t>prerequisites</w:t>
      </w:r>
    </w:p>
    <w:p w:rsidR="009F5B9E" w:rsidRPr="006100EB" w:rsidRDefault="009F5B9E" w:rsidP="00B5498B">
      <w:r w:rsidRPr="006100EB">
        <w:t>Install the following prerequisites.</w:t>
      </w:r>
    </w:p>
    <w:p w:rsidR="009F5B9E" w:rsidRDefault="009F5B9E" w:rsidP="00B5498B">
      <w:r w:rsidRPr="006100EB">
        <w:t>Please make sure to install IIS first, and ASP.Net 4.6 later. IIS comes with ASP.Net 4.5, and if you do 4.6 first, the IIS installation will break 4.6.</w:t>
      </w:r>
    </w:p>
    <w:p w:rsidR="00354856" w:rsidRPr="006100EB" w:rsidRDefault="00354856" w:rsidP="00B5498B">
      <w:r>
        <w:t>If you have a different operation system, e.g. Windows 10, you may already have ASP.Net 4.6 available. In that case you do not need to install it.</w:t>
      </w:r>
    </w:p>
    <w:p w:rsidR="009F5B9E" w:rsidRPr="006100EB" w:rsidRDefault="009F5B9E" w:rsidP="00B5498B">
      <w:pPr>
        <w:pStyle w:val="Heading2"/>
      </w:pPr>
      <w:r w:rsidRPr="006100EB">
        <w:t>Install IIS</w:t>
      </w:r>
    </w:p>
    <w:p w:rsidR="009F5B9E" w:rsidRPr="006100EB" w:rsidRDefault="009F5B9E" w:rsidP="00B5498B">
      <w:pPr>
        <w:pStyle w:val="ListParagraph"/>
        <w:numPr>
          <w:ilvl w:val="0"/>
          <w:numId w:val="18"/>
        </w:numPr>
      </w:pPr>
      <w:r w:rsidRPr="006100EB">
        <w:t>Open Server Manager &gt; Dashboard</w:t>
      </w:r>
    </w:p>
    <w:p w:rsidR="009F5B9E" w:rsidRPr="006100EB" w:rsidRDefault="009F5B9E" w:rsidP="00B5498B">
      <w:pPr>
        <w:pStyle w:val="ListParagraph"/>
        <w:numPr>
          <w:ilvl w:val="0"/>
          <w:numId w:val="18"/>
        </w:numPr>
      </w:pPr>
      <w:r w:rsidRPr="006100EB">
        <w:t>Add roles and features</w:t>
      </w:r>
    </w:p>
    <w:p w:rsidR="009F5B9E" w:rsidRPr="006100EB" w:rsidRDefault="009F5B9E" w:rsidP="00B5498B">
      <w:pPr>
        <w:pStyle w:val="ListParagraph"/>
        <w:numPr>
          <w:ilvl w:val="0"/>
          <w:numId w:val="18"/>
        </w:numPr>
      </w:pPr>
      <w:r w:rsidRPr="006100EB">
        <w:t>Select "Web Server (IIS)"</w:t>
      </w:r>
    </w:p>
    <w:p w:rsidR="009F5B9E" w:rsidRPr="006100EB" w:rsidRDefault="009F5B9E" w:rsidP="00B5498B">
      <w:pPr>
        <w:pStyle w:val="ListParagraph"/>
        <w:numPr>
          <w:ilvl w:val="0"/>
          <w:numId w:val="18"/>
        </w:numPr>
      </w:pPr>
      <w:r w:rsidRPr="006100EB">
        <w:t>Make sure to include Management Tools &gt; Management Service (needed if you want to enable Web Deploy for non-administrators)</w:t>
      </w:r>
    </w:p>
    <w:p w:rsidR="009F5B9E" w:rsidRPr="006100EB" w:rsidRDefault="009F5B9E" w:rsidP="00B5498B">
      <w:pPr>
        <w:pStyle w:val="Heading2"/>
      </w:pPr>
      <w:r w:rsidRPr="006100EB">
        <w:t>Install Web Deploy</w:t>
      </w:r>
    </w:p>
    <w:p w:rsidR="009F5B9E" w:rsidRPr="00B5498B" w:rsidRDefault="009F5B9E" w:rsidP="00B5498B">
      <w:pPr>
        <w:pStyle w:val="ListParagraph"/>
        <w:numPr>
          <w:ilvl w:val="0"/>
          <w:numId w:val="20"/>
        </w:numPr>
      </w:pPr>
      <w:r w:rsidRPr="00B5498B">
        <w:t xml:space="preserve">Download </w:t>
      </w:r>
      <w:hyperlink r:id="rId9" w:history="1">
        <w:r w:rsidRPr="00B5498B">
          <w:rPr>
            <w:rStyle w:val="Hyperlink"/>
          </w:rPr>
          <w:t>Web Platform Installer</w:t>
        </w:r>
      </w:hyperlink>
      <w:r w:rsidRPr="00B5498B">
        <w:t>, and run it (wpilauncher.exe)</w:t>
      </w:r>
    </w:p>
    <w:p w:rsidR="009F5B9E" w:rsidRPr="00B5498B" w:rsidRDefault="009F5B9E" w:rsidP="00B5498B">
      <w:pPr>
        <w:pStyle w:val="ListParagraph"/>
        <w:numPr>
          <w:ilvl w:val="0"/>
          <w:numId w:val="20"/>
        </w:numPr>
      </w:pPr>
      <w:r w:rsidRPr="00B5498B">
        <w:t>Select "WebDeploy 3.6 for Hosting Servers"</w:t>
      </w:r>
    </w:p>
    <w:p w:rsidR="009F5B9E" w:rsidRPr="00B5498B" w:rsidRDefault="009F5B9E" w:rsidP="00B5498B">
      <w:pPr>
        <w:pStyle w:val="ListParagraph"/>
        <w:numPr>
          <w:ilvl w:val="0"/>
          <w:numId w:val="20"/>
        </w:numPr>
      </w:pPr>
      <w:r w:rsidRPr="00B5498B">
        <w:t>Install</w:t>
      </w:r>
    </w:p>
    <w:p w:rsidR="009F5B9E" w:rsidRPr="00B5498B" w:rsidRDefault="00FA68DF" w:rsidP="00B5498B">
      <w:pPr>
        <w:pStyle w:val="ListParagraph"/>
        <w:numPr>
          <w:ilvl w:val="0"/>
          <w:numId w:val="20"/>
        </w:numPr>
      </w:pPr>
      <w:hyperlink r:id="rId10" w:history="1">
        <w:r w:rsidR="009F5B9E" w:rsidRPr="00B5498B">
          <w:rPr>
            <w:rStyle w:val="Hyperlink"/>
          </w:rPr>
          <w:t>More info</w:t>
        </w:r>
      </w:hyperlink>
      <w:r w:rsidR="009F5B9E" w:rsidRPr="00B5498B">
        <w:t>, especially for configuring Web Deploy for non-administrators.</w:t>
      </w:r>
    </w:p>
    <w:p w:rsidR="009F5B9E" w:rsidRPr="006100EB" w:rsidRDefault="009F5B9E" w:rsidP="00B5498B">
      <w:pPr>
        <w:pStyle w:val="Heading2"/>
      </w:pPr>
      <w:r w:rsidRPr="006100EB">
        <w:t>Install ASP.Net 4.6</w:t>
      </w:r>
    </w:p>
    <w:p w:rsidR="009F5B9E" w:rsidRPr="00B5498B" w:rsidRDefault="009F5B9E" w:rsidP="00B5498B">
      <w:pPr>
        <w:pStyle w:val="ListParagraph"/>
        <w:numPr>
          <w:ilvl w:val="0"/>
          <w:numId w:val="23"/>
        </w:numPr>
      </w:pPr>
      <w:r w:rsidRPr="00B5498B">
        <w:t>Spark is built on .NET Framework 4.6, but Azure Virtual Machine does not support this natively.</w:t>
      </w:r>
    </w:p>
    <w:p w:rsidR="009F5B9E" w:rsidRPr="00B5498B" w:rsidRDefault="009F5B9E" w:rsidP="00B5498B">
      <w:pPr>
        <w:pStyle w:val="ListParagraph"/>
        <w:numPr>
          <w:ilvl w:val="0"/>
          <w:numId w:val="23"/>
        </w:numPr>
      </w:pPr>
      <w:r w:rsidRPr="00B5498B">
        <w:t xml:space="preserve">So download it from </w:t>
      </w:r>
      <w:hyperlink r:id="rId11" w:history="1">
        <w:r w:rsidRPr="00B5498B">
          <w:rPr>
            <w:rStyle w:val="Hyperlink"/>
          </w:rPr>
          <w:t>http://www.microsoft.com/en-us/download/details.aspx?id=48130</w:t>
        </w:r>
      </w:hyperlink>
    </w:p>
    <w:p w:rsidR="009F5B9E" w:rsidRPr="00B5498B" w:rsidRDefault="009F5B9E" w:rsidP="00B5498B">
      <w:pPr>
        <w:pStyle w:val="ListParagraph"/>
        <w:numPr>
          <w:ilvl w:val="0"/>
          <w:numId w:val="23"/>
        </w:numPr>
      </w:pPr>
      <w:r w:rsidRPr="00B5498B">
        <w:t>Install it by running the just downloaded NDP46-KB3045560-Web.exe.</w:t>
      </w:r>
    </w:p>
    <w:p w:rsidR="009F5B9E" w:rsidRPr="006100EB" w:rsidRDefault="009F5B9E" w:rsidP="00B5498B">
      <w:pPr>
        <w:pStyle w:val="Heading2"/>
      </w:pPr>
      <w:r w:rsidRPr="006100EB">
        <w:lastRenderedPageBreak/>
        <w:t xml:space="preserve">Install </w:t>
      </w:r>
      <w:r w:rsidRPr="00B5498B">
        <w:t>MongoDB</w:t>
      </w:r>
    </w:p>
    <w:p w:rsidR="009F5B9E" w:rsidRPr="00B5498B" w:rsidRDefault="009F5B9E" w:rsidP="00B5498B">
      <w:pPr>
        <w:pStyle w:val="ListParagraph"/>
        <w:numPr>
          <w:ilvl w:val="0"/>
          <w:numId w:val="30"/>
        </w:numPr>
      </w:pPr>
      <w:r w:rsidRPr="00B5498B">
        <w:t xml:space="preserve">Install MongoDB as a service (based on </w:t>
      </w:r>
      <w:hyperlink r:id="rId12" w:history="1">
        <w:r w:rsidRPr="00B5498B">
          <w:rPr>
            <w:rStyle w:val="Hyperlink"/>
          </w:rPr>
          <w:t>MongoDB documentation</w:t>
        </w:r>
      </w:hyperlink>
      <w:r w:rsidRPr="00B5498B">
        <w:t>):</w:t>
      </w:r>
    </w:p>
    <w:p w:rsidR="009F5B9E" w:rsidRPr="00B5498B" w:rsidRDefault="009F5B9E" w:rsidP="00B5498B">
      <w:pPr>
        <w:pStyle w:val="ListParagraph"/>
        <w:numPr>
          <w:ilvl w:val="0"/>
          <w:numId w:val="30"/>
        </w:numPr>
      </w:pPr>
      <w:r w:rsidRPr="00B5498B">
        <w:t xml:space="preserve">Download </w:t>
      </w:r>
      <w:hyperlink r:id="rId13" w:anchor="community" w:history="1">
        <w:r w:rsidRPr="00B5498B">
          <w:rPr>
            <w:rStyle w:val="Hyperlink"/>
          </w:rPr>
          <w:t>MongoDb</w:t>
        </w:r>
      </w:hyperlink>
      <w:r w:rsidRPr="00B5498B">
        <w:t>, choose the Community edition, "Windows Server 2008 R2 and later, with SSL support"</w:t>
      </w:r>
    </w:p>
    <w:p w:rsidR="009F5B9E" w:rsidRPr="00B5498B" w:rsidRDefault="009F5B9E" w:rsidP="00B5498B">
      <w:pPr>
        <w:pStyle w:val="ListParagraph"/>
        <w:numPr>
          <w:ilvl w:val="0"/>
          <w:numId w:val="30"/>
        </w:numPr>
      </w:pPr>
      <w:r w:rsidRPr="00B5498B">
        <w:t>Run the installer,</w:t>
      </w:r>
    </w:p>
    <w:p w:rsidR="009F5B9E" w:rsidRPr="00B5498B" w:rsidRDefault="009F5B9E" w:rsidP="00B5498B">
      <w:pPr>
        <w:pStyle w:val="ListParagraph"/>
        <w:numPr>
          <w:ilvl w:val="0"/>
          <w:numId w:val="30"/>
        </w:numPr>
      </w:pPr>
      <w:r w:rsidRPr="00B5498B">
        <w:t>By default it will be installed in C:\Program Files\MongoDB\Server</w:t>
      </w:r>
    </w:p>
    <w:p w:rsidR="009F5B9E" w:rsidRPr="00B5498B" w:rsidRDefault="009F5B9E" w:rsidP="00B5498B">
      <w:pPr>
        <w:pStyle w:val="ListParagraph"/>
        <w:numPr>
          <w:ilvl w:val="0"/>
          <w:numId w:val="30"/>
        </w:numPr>
      </w:pPr>
      <w:r w:rsidRPr="00B5498B">
        <w:t>Create directories for the database, log files and configuration of Mongo. For example:</w:t>
      </w:r>
    </w:p>
    <w:p w:rsidR="009F5B9E" w:rsidRPr="00B5498B" w:rsidRDefault="009F5B9E" w:rsidP="00B5498B">
      <w:pPr>
        <w:pStyle w:val="ListParagraph"/>
        <w:numPr>
          <w:ilvl w:val="0"/>
          <w:numId w:val="30"/>
        </w:numPr>
      </w:pPr>
      <w:r w:rsidRPr="00B5498B">
        <w:t>C:\Spark\MongoDb\Data</w:t>
      </w:r>
    </w:p>
    <w:p w:rsidR="009F5B9E" w:rsidRPr="00B5498B" w:rsidRDefault="009F5B9E" w:rsidP="00B5498B">
      <w:pPr>
        <w:pStyle w:val="ListParagraph"/>
        <w:numPr>
          <w:ilvl w:val="0"/>
          <w:numId w:val="30"/>
        </w:numPr>
      </w:pPr>
      <w:r w:rsidRPr="00B5498B">
        <w:t>C:\Spark\MongoDb\Log</w:t>
      </w:r>
    </w:p>
    <w:p w:rsidR="009F5B9E" w:rsidRPr="00B5498B" w:rsidRDefault="009F5B9E" w:rsidP="00B5498B">
      <w:pPr>
        <w:pStyle w:val="ListParagraph"/>
        <w:numPr>
          <w:ilvl w:val="0"/>
          <w:numId w:val="30"/>
        </w:numPr>
      </w:pPr>
      <w:r w:rsidRPr="00B5498B">
        <w:t>C:\Spark\MongoDb\Config</w:t>
      </w:r>
    </w:p>
    <w:p w:rsidR="009F5B9E" w:rsidRPr="00B5498B" w:rsidRDefault="009F5B9E" w:rsidP="00B5498B">
      <w:pPr>
        <w:pStyle w:val="ListParagraph"/>
        <w:numPr>
          <w:ilvl w:val="0"/>
          <w:numId w:val="30"/>
        </w:numPr>
      </w:pPr>
      <w:r w:rsidRPr="00B5498B">
        <w:t xml:space="preserve">Create a configuration file for MongoDb in the Config directory, name it SparkMongoDB.cfg and add the following to it (adjust to your </w:t>
      </w:r>
      <w:r w:rsidR="00390A2D">
        <w:t>previously created directories). Please  pay attention to the indentation by spaces on lines 2,3 and 5.</w:t>
      </w:r>
    </w:p>
    <w:tbl>
      <w:tblPr>
        <w:tblW w:w="8778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8"/>
      </w:tblGrid>
      <w:tr w:rsidR="009F5B9E" w:rsidRPr="006100EB" w:rsidTr="005F35F2">
        <w:trPr>
          <w:tblCellSpacing w:w="0" w:type="dxa"/>
        </w:trPr>
        <w:tc>
          <w:tcPr>
            <w:tcW w:w="8778" w:type="dxa"/>
            <w:vAlign w:val="center"/>
            <w:hideMark/>
          </w:tcPr>
          <w:p w:rsidR="009F5B9E" w:rsidRPr="00B5498B" w:rsidRDefault="009F5B9E" w:rsidP="00B5498B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B5498B">
              <w:rPr>
                <w:rFonts w:ascii="Courier New" w:hAnsi="Courier New" w:cs="Courier New"/>
              </w:rPr>
              <w:t>systemLog:</w:t>
            </w:r>
          </w:p>
          <w:p w:rsidR="009F5B9E" w:rsidRPr="00B5498B" w:rsidRDefault="00390A2D" w:rsidP="00B5498B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9F5B9E" w:rsidRPr="00B5498B">
              <w:rPr>
                <w:rFonts w:ascii="Courier New" w:hAnsi="Courier New" w:cs="Courier New"/>
              </w:rPr>
              <w:t>destination: file</w:t>
            </w:r>
          </w:p>
          <w:p w:rsidR="009F5B9E" w:rsidRPr="00B5498B" w:rsidRDefault="00390A2D" w:rsidP="00B5498B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9F5B9E" w:rsidRPr="00B5498B">
              <w:rPr>
                <w:rFonts w:ascii="Courier New" w:hAnsi="Courier New" w:cs="Courier New"/>
              </w:rPr>
              <w:t>path: c:\Spark\MongoDB\Log\mongod.log</w:t>
            </w:r>
          </w:p>
          <w:p w:rsidR="009F5B9E" w:rsidRPr="00B5498B" w:rsidRDefault="009F5B9E" w:rsidP="00B5498B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B5498B">
              <w:rPr>
                <w:rFonts w:ascii="Courier New" w:hAnsi="Courier New" w:cs="Courier New"/>
              </w:rPr>
              <w:t>storage:</w:t>
            </w:r>
          </w:p>
          <w:p w:rsidR="009F5B9E" w:rsidRPr="00B5498B" w:rsidRDefault="00390A2D" w:rsidP="00B5498B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9F5B9E" w:rsidRPr="00B5498B">
              <w:rPr>
                <w:rFonts w:ascii="Courier New" w:hAnsi="Courier New" w:cs="Courier New"/>
              </w:rPr>
              <w:t>dbPath: c:\Spark\MongoDB\Data</w:t>
            </w:r>
          </w:p>
        </w:tc>
      </w:tr>
    </w:tbl>
    <w:p w:rsidR="009F5B9E" w:rsidRPr="00B5498B" w:rsidRDefault="009F5B9E" w:rsidP="00B5498B">
      <w:pPr>
        <w:pStyle w:val="ListParagraph"/>
        <w:numPr>
          <w:ilvl w:val="0"/>
          <w:numId w:val="30"/>
        </w:numPr>
      </w:pPr>
      <w:r w:rsidRPr="00B5498B">
        <w:t>Run the command below in a Command Line, as Administrator. It will register MongoDb as a Windows Service.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0"/>
      </w:tblGrid>
      <w:tr w:rsidR="009F5B9E" w:rsidRPr="006100EB" w:rsidTr="00F21013">
        <w:trPr>
          <w:tblCellSpacing w:w="0" w:type="dxa"/>
        </w:trPr>
        <w:tc>
          <w:tcPr>
            <w:tcW w:w="0" w:type="auto"/>
            <w:vAlign w:val="center"/>
            <w:hideMark/>
          </w:tcPr>
          <w:p w:rsidR="009F5B9E" w:rsidRPr="006100EB" w:rsidRDefault="009F5B9E" w:rsidP="00F21013">
            <w:pPr>
              <w:rPr>
                <w:rFonts w:ascii="Times New Roman" w:hAnsi="Times New Roman"/>
                <w:sz w:val="24"/>
                <w:szCs w:val="24"/>
              </w:rPr>
            </w:pPr>
            <w:r w:rsidRPr="006100EB">
              <w:rPr>
                <w:rFonts w:ascii="Courier New" w:hAnsi="Courier New" w:cs="Courier New"/>
              </w:rPr>
              <w:t>c:\Program Files\MongoDB\Server\3.2\bin&gt;mongod.exe --config</w:t>
            </w:r>
            <w:r w:rsidRPr="006100E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00EB">
              <w:rPr>
                <w:rFonts w:ascii="Courier New" w:hAnsi="Courier New" w:cs="Courier New"/>
              </w:rPr>
              <w:t>"C:\Spark\MongoDB\Config\SparkMongoDB.cfg"</w:t>
            </w:r>
            <w:r w:rsidRPr="006100E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00EB">
              <w:rPr>
                <w:rFonts w:ascii="Courier New" w:hAnsi="Courier New" w:cs="Courier New"/>
              </w:rPr>
              <w:t>--installLocal</w:t>
            </w:r>
            <w:r w:rsidRPr="006100E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00EB">
              <w:rPr>
                <w:rFonts w:ascii="Courier New" w:hAnsi="Courier New" w:cs="Courier New"/>
              </w:rPr>
              <w:t>Firewall</w:t>
            </w:r>
          </w:p>
        </w:tc>
      </w:tr>
    </w:tbl>
    <w:p w:rsidR="009F5B9E" w:rsidRPr="006100EB" w:rsidRDefault="009F5B9E" w:rsidP="00B5498B">
      <w:pPr>
        <w:pStyle w:val="Heading1"/>
      </w:pPr>
      <w:r w:rsidRPr="00B5498B">
        <w:t>Deploy</w:t>
      </w:r>
      <w:r w:rsidRPr="006100EB">
        <w:t xml:space="preserve"> Spark</w:t>
      </w:r>
    </w:p>
    <w:p w:rsidR="009F5B9E" w:rsidRPr="006100EB" w:rsidRDefault="009F5B9E" w:rsidP="00B5498B">
      <w:pPr>
        <w:pStyle w:val="Heading2"/>
      </w:pPr>
      <w:r w:rsidRPr="00B5498B">
        <w:t>By</w:t>
      </w:r>
      <w:r w:rsidRPr="006100EB">
        <w:t xml:space="preserve"> Web Deploy Package</w:t>
      </w:r>
    </w:p>
    <w:p w:rsidR="009F5B9E" w:rsidRPr="006100EB" w:rsidRDefault="009F5B9E" w:rsidP="00B5498B">
      <w:pPr>
        <w:pStyle w:val="ListParagraph"/>
        <w:numPr>
          <w:ilvl w:val="0"/>
          <w:numId w:val="27"/>
        </w:numPr>
      </w:pPr>
      <w:r w:rsidRPr="006100EB">
        <w:t>Connect Remote Desktop Manager to your VM, and select the option to make your local disks available to the VM.</w:t>
      </w:r>
    </w:p>
    <w:p w:rsidR="009F5B9E" w:rsidRPr="006100EB" w:rsidRDefault="009F5B9E" w:rsidP="00B5498B">
      <w:pPr>
        <w:pStyle w:val="ListParagraph"/>
        <w:numPr>
          <w:ilvl w:val="0"/>
          <w:numId w:val="27"/>
        </w:numPr>
      </w:pPr>
      <w:r w:rsidRPr="006100EB">
        <w:t>In the VM, open Windows Explorer and copy the deployment package to a local directory on the VM.</w:t>
      </w:r>
    </w:p>
    <w:p w:rsidR="009F5B9E" w:rsidRPr="006100EB" w:rsidRDefault="009F5B9E" w:rsidP="00B5498B">
      <w:pPr>
        <w:pStyle w:val="ListParagraph"/>
        <w:numPr>
          <w:ilvl w:val="0"/>
          <w:numId w:val="27"/>
        </w:numPr>
      </w:pPr>
      <w:r w:rsidRPr="006100EB">
        <w:t>Read (from the deployment directory) the Spark.deploy-readme.txt.</w:t>
      </w:r>
    </w:p>
    <w:p w:rsidR="00915743" w:rsidRDefault="00915743" w:rsidP="00B5498B">
      <w:pPr>
        <w:pStyle w:val="ListParagraph"/>
        <w:numPr>
          <w:ilvl w:val="0"/>
          <w:numId w:val="27"/>
        </w:numPr>
      </w:pPr>
      <w:r>
        <w:t>Open SetParameters.xml</w:t>
      </w:r>
    </w:p>
    <w:p w:rsidR="00915743" w:rsidRDefault="00915743" w:rsidP="00915743">
      <w:pPr>
        <w:pStyle w:val="ListParagraph"/>
        <w:numPr>
          <w:ilvl w:val="1"/>
          <w:numId w:val="27"/>
        </w:numPr>
      </w:pPr>
      <w:r>
        <w:t>Adjust FHIR_ENDPOINT to the url you run Spark on. Don’t forget the /fhir part at the end.</w:t>
      </w:r>
    </w:p>
    <w:p w:rsidR="00B5498B" w:rsidRPr="006100EB" w:rsidRDefault="009F5B9E" w:rsidP="00B5498B">
      <w:pPr>
        <w:pStyle w:val="ListParagraph"/>
        <w:numPr>
          <w:ilvl w:val="0"/>
          <w:numId w:val="27"/>
        </w:numPr>
      </w:pPr>
      <w:r w:rsidRPr="006100EB">
        <w:t>Start a Command Window as Administrator and run (from the deployment directory) Spark.deploy.cmd /Y</w:t>
      </w:r>
    </w:p>
    <w:p w:rsidR="009F5B9E" w:rsidRPr="006100EB" w:rsidRDefault="009F5B9E" w:rsidP="00B5498B">
      <w:pPr>
        <w:pStyle w:val="Heading2"/>
      </w:pPr>
      <w:r w:rsidRPr="006100EB">
        <w:t>Check Spark</w:t>
      </w:r>
    </w:p>
    <w:p w:rsidR="009F5B9E" w:rsidRPr="006100EB" w:rsidRDefault="009F5B9E" w:rsidP="00B5498B">
      <w:r w:rsidRPr="006100EB">
        <w:t xml:space="preserve">Open a browser on the server and try </w:t>
      </w:r>
      <w:hyperlink r:id="rId14" w:history="1">
        <w:r w:rsidRPr="006100EB">
          <w:rPr>
            <w:color w:val="0000FF"/>
            <w:u w:val="single"/>
          </w:rPr>
          <w:t>http://localhost/spark</w:t>
        </w:r>
      </w:hyperlink>
    </w:p>
    <w:p w:rsidR="009F5B9E" w:rsidRDefault="009F5B9E" w:rsidP="00B5498B">
      <w:r w:rsidRPr="006100EB">
        <w:t xml:space="preserve">If that works, try the same from your own machine, with </w:t>
      </w:r>
      <w:hyperlink w:history="1">
        <w:r w:rsidR="00B5498B" w:rsidRPr="00897053">
          <w:rPr>
            <w:rStyle w:val="Hyperlink"/>
          </w:rPr>
          <w:t>http://&lt;ip-adress-of-vm&gt;/spark</w:t>
        </w:r>
      </w:hyperlink>
      <w:r w:rsidR="00B5498B">
        <w:t>.</w:t>
      </w:r>
    </w:p>
    <w:p w:rsidR="00B5498B" w:rsidRDefault="00B5498B" w:rsidP="00B5498B">
      <w:pPr>
        <w:pStyle w:val="Heading2"/>
      </w:pPr>
      <w:r>
        <w:t>Fill Spark</w:t>
      </w:r>
    </w:p>
    <w:p w:rsidR="00B5498B" w:rsidRPr="006100EB" w:rsidRDefault="00B5498B" w:rsidP="00B5498B">
      <w:pPr>
        <w:jc w:val="left"/>
      </w:pPr>
      <w:r w:rsidRPr="00B5498B">
        <w:t>You can load the examples from the specification by going to:</w:t>
      </w:r>
      <w:r w:rsidRPr="00B5498B">
        <w:br/>
      </w:r>
      <w:r>
        <w:t xml:space="preserve"> </w:t>
      </w:r>
      <w:hyperlink w:history="1">
        <w:r w:rsidRPr="00897053">
          <w:rPr>
            <w:rStyle w:val="Hyperlink"/>
          </w:rPr>
          <w:t>http://&lt;ip-adress-of-vm&gt;/spark/maintenance/initialize</w:t>
        </w:r>
      </w:hyperlink>
      <w:r>
        <w:t xml:space="preserve">. </w:t>
      </w:r>
    </w:p>
    <w:p w:rsidR="009F5B9E" w:rsidRPr="003744CA" w:rsidRDefault="009F5B9E" w:rsidP="00B5498B">
      <w:pPr>
        <w:rPr>
          <w:szCs w:val="20"/>
        </w:rPr>
      </w:pPr>
    </w:p>
    <w:p w:rsidR="009E2707" w:rsidRDefault="009E2707" w:rsidP="004F621A">
      <w:pPr>
        <w:spacing w:line="240" w:lineRule="auto"/>
        <w:jc w:val="left"/>
      </w:pPr>
    </w:p>
    <w:p w:rsidR="009E2707" w:rsidRPr="00BA171D" w:rsidRDefault="009F5B9E" w:rsidP="004F621A">
      <w:pPr>
        <w:spacing w:line="240" w:lineRule="auto"/>
        <w:jc w:val="left"/>
      </w:pPr>
      <w:r>
        <w:t>Kind regards</w:t>
      </w:r>
      <w:r w:rsidR="009E2707" w:rsidRPr="00BA171D">
        <w:t>,</w:t>
      </w:r>
      <w:r w:rsidR="009E2707">
        <w:tab/>
      </w:r>
    </w:p>
    <w:p w:rsidR="009E2707" w:rsidRPr="00BA171D" w:rsidRDefault="009F5B9E" w:rsidP="004F621A">
      <w:pPr>
        <w:spacing w:line="240" w:lineRule="auto"/>
        <w:jc w:val="left"/>
      </w:pPr>
      <w:r>
        <w:t>Simplifier</w:t>
      </w:r>
    </w:p>
    <w:p w:rsidR="003D72B2" w:rsidRPr="009A2DF8" w:rsidRDefault="003D72B2" w:rsidP="004F621A">
      <w:pPr>
        <w:tabs>
          <w:tab w:val="left" w:pos="2594"/>
        </w:tabs>
        <w:spacing w:line="240" w:lineRule="auto"/>
        <w:jc w:val="left"/>
      </w:pPr>
    </w:p>
    <w:sectPr w:rsidR="003D72B2" w:rsidRPr="009A2DF8" w:rsidSect="009A2DF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2240" w:right="1418" w:bottom="709" w:left="1418" w:header="0" w:footer="7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8DF" w:rsidRDefault="00FA68DF" w:rsidP="00A00CAA">
      <w:pPr>
        <w:spacing w:line="240" w:lineRule="auto"/>
      </w:pPr>
      <w:r>
        <w:separator/>
      </w:r>
    </w:p>
  </w:endnote>
  <w:endnote w:type="continuationSeparator" w:id="0">
    <w:p w:rsidR="00FA68DF" w:rsidRDefault="00FA68DF" w:rsidP="00A00C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1E8" w:rsidRDefault="00EE61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7"/>
      <w:gridCol w:w="5572"/>
      <w:gridCol w:w="1857"/>
    </w:tblGrid>
    <w:tr w:rsidR="00A55096" w:rsidTr="00BC4E0F">
      <w:tc>
        <w:tcPr>
          <w:tcW w:w="1000" w:type="pct"/>
        </w:tcPr>
        <w:p w:rsidR="00A55096" w:rsidRDefault="00B5498B" w:rsidP="00B5498B">
          <w:pPr>
            <w:pStyle w:val="Footer"/>
          </w:pPr>
          <w:r>
            <w:t>22 June 2016</w:t>
          </w:r>
        </w:p>
      </w:tc>
      <w:tc>
        <w:tcPr>
          <w:tcW w:w="3000" w:type="pct"/>
        </w:tcPr>
        <w:p w:rsidR="00A55096" w:rsidRDefault="00B5498B" w:rsidP="00A55096">
          <w:pPr>
            <w:pStyle w:val="Footer"/>
            <w:jc w:val="center"/>
          </w:pPr>
          <w:r>
            <w:t>Deploying Spark</w:t>
          </w:r>
        </w:p>
      </w:tc>
      <w:tc>
        <w:tcPr>
          <w:tcW w:w="1000" w:type="pct"/>
        </w:tcPr>
        <w:p w:rsidR="00A55096" w:rsidRDefault="00A55096" w:rsidP="00BC4E0F">
          <w:pPr>
            <w:pStyle w:val="Footer"/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AD5EE8">
            <w:rPr>
              <w:noProof/>
            </w:rPr>
            <w:t>2</w:t>
          </w:r>
          <w:r>
            <w:fldChar w:fldCharType="end"/>
          </w:r>
          <w:r>
            <w:t>/</w:t>
          </w:r>
          <w:r w:rsidR="00FA68DF">
            <w:fldChar w:fldCharType="begin"/>
          </w:r>
          <w:r w:rsidR="00FA68DF">
            <w:instrText xml:space="preserve"> NUMPAGES   \* MERGEFORMAT </w:instrText>
          </w:r>
          <w:r w:rsidR="00FA68DF">
            <w:fldChar w:fldCharType="separate"/>
          </w:r>
          <w:r w:rsidR="00AD5EE8">
            <w:rPr>
              <w:noProof/>
            </w:rPr>
            <w:t>2</w:t>
          </w:r>
          <w:r w:rsidR="00FA68DF">
            <w:rPr>
              <w:noProof/>
            </w:rPr>
            <w:fldChar w:fldCharType="end"/>
          </w:r>
        </w:p>
      </w:tc>
    </w:tr>
  </w:tbl>
  <w:p w:rsidR="003D72B2" w:rsidRDefault="003D72B2" w:rsidP="003D72B2">
    <w:pPr>
      <w:pStyle w:val="Footer"/>
    </w:pPr>
  </w:p>
  <w:p w:rsidR="003D72B2" w:rsidRDefault="003D72B2">
    <w:pPr>
      <w:pStyle w:val="Footer"/>
    </w:pPr>
    <w:r>
      <w:rPr>
        <w:noProof/>
      </w:rPr>
      <w:drawing>
        <wp:anchor distT="0" distB="0" distL="114300" distR="114300" simplePos="0" relativeHeight="251674624" behindDoc="1" locked="0" layoutInCell="1" allowOverlap="1" wp14:anchorId="479357A9" wp14:editId="7A96CBFA">
          <wp:simplePos x="0" y="0"/>
          <wp:positionH relativeFrom="column">
            <wp:posOffset>2339975</wp:posOffset>
          </wp:positionH>
          <wp:positionV relativeFrom="paragraph">
            <wp:posOffset>440690</wp:posOffset>
          </wp:positionV>
          <wp:extent cx="1078865" cy="179705"/>
          <wp:effectExtent l="0" t="0" r="6985" b="0"/>
          <wp:wrapThrough wrapText="bothSides">
            <wp:wrapPolygon edited="0">
              <wp:start x="0" y="0"/>
              <wp:lineTo x="0" y="18318"/>
              <wp:lineTo x="21358" y="18318"/>
              <wp:lineTo x="21358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5 balkje (3x0,5cm) 300dpi 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86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8" w:space="0" w:color="E4051F"/>
      </w:tblBorders>
      <w:tblCellMar>
        <w:left w:w="227" w:type="dxa"/>
        <w:right w:w="227" w:type="dxa"/>
      </w:tblCellMar>
      <w:tblLook w:val="04A0" w:firstRow="1" w:lastRow="0" w:firstColumn="1" w:lastColumn="0" w:noHBand="0" w:noVBand="1"/>
    </w:tblPr>
    <w:tblGrid>
      <w:gridCol w:w="2129"/>
      <w:gridCol w:w="1785"/>
      <w:gridCol w:w="1705"/>
      <w:gridCol w:w="2316"/>
      <w:gridCol w:w="1589"/>
    </w:tblGrid>
    <w:tr w:rsidR="00A55096" w:rsidTr="009A2DF8">
      <w:tc>
        <w:tcPr>
          <w:tcW w:w="1118" w:type="pct"/>
        </w:tcPr>
        <w:p w:rsidR="00A55096" w:rsidRDefault="00A55096" w:rsidP="00BC4E0F">
          <w:pPr>
            <w:pStyle w:val="Footer"/>
            <w:spacing w:before="0"/>
          </w:pPr>
          <w:r>
            <w:t>Bruggebouw</w:t>
          </w:r>
        </w:p>
        <w:p w:rsidR="00A55096" w:rsidRDefault="00A55096" w:rsidP="00BC4E0F">
          <w:pPr>
            <w:pStyle w:val="Footer"/>
            <w:spacing w:before="0"/>
          </w:pPr>
          <w:r>
            <w:t>Bos en Lommerplein 280</w:t>
          </w:r>
        </w:p>
      </w:tc>
      <w:tc>
        <w:tcPr>
          <w:tcW w:w="937" w:type="pct"/>
        </w:tcPr>
        <w:p w:rsidR="00A55096" w:rsidRDefault="00A55096" w:rsidP="00BC4E0F">
          <w:pPr>
            <w:pStyle w:val="Footer"/>
            <w:spacing w:before="0"/>
          </w:pPr>
          <w:r>
            <w:t>Postbus 9204</w:t>
          </w:r>
        </w:p>
        <w:p w:rsidR="00A55096" w:rsidRDefault="00A55096" w:rsidP="00BC4E0F">
          <w:pPr>
            <w:pStyle w:val="Footer"/>
            <w:spacing w:before="0"/>
          </w:pPr>
          <w:r>
            <w:t>1006 AE Amsterdam</w:t>
          </w:r>
        </w:p>
      </w:tc>
      <w:tc>
        <w:tcPr>
          <w:tcW w:w="895" w:type="pct"/>
        </w:tcPr>
        <w:p w:rsidR="00A55096" w:rsidRPr="0086616B" w:rsidRDefault="00A55096" w:rsidP="00BC4E0F">
          <w:pPr>
            <w:pStyle w:val="Footer"/>
            <w:spacing w:before="0"/>
          </w:pPr>
          <w:r w:rsidRPr="0086616B">
            <w:t>T (020) 346 71 71</w:t>
          </w:r>
        </w:p>
        <w:p w:rsidR="00A55096" w:rsidRDefault="00A55096" w:rsidP="00BC4E0F">
          <w:pPr>
            <w:pStyle w:val="Footer"/>
            <w:spacing w:before="0"/>
          </w:pPr>
          <w:r w:rsidRPr="00C3134A">
            <w:t>info@furore.com</w:t>
          </w:r>
        </w:p>
      </w:tc>
      <w:tc>
        <w:tcPr>
          <w:tcW w:w="1216" w:type="pct"/>
        </w:tcPr>
        <w:p w:rsidR="00A55096" w:rsidRDefault="00A55096" w:rsidP="00BC4E0F">
          <w:pPr>
            <w:pStyle w:val="Footer"/>
            <w:spacing w:before="0"/>
          </w:pPr>
          <w:r>
            <w:t>NL82ABNA0588996858</w:t>
          </w:r>
        </w:p>
        <w:p w:rsidR="00A55096" w:rsidRDefault="00A55096" w:rsidP="00BC4E0F">
          <w:pPr>
            <w:pStyle w:val="Footer"/>
            <w:spacing w:before="0"/>
          </w:pPr>
          <w:r>
            <w:t>K.v.K. Amsterdam 3502637</w:t>
          </w:r>
        </w:p>
      </w:tc>
      <w:tc>
        <w:tcPr>
          <w:tcW w:w="834" w:type="pct"/>
        </w:tcPr>
        <w:p w:rsidR="00A55096" w:rsidRDefault="00A55096" w:rsidP="00BC4E0F">
          <w:pPr>
            <w:pStyle w:val="Footer"/>
            <w:spacing w:before="0"/>
          </w:pPr>
          <w:r>
            <w:t>www.furore.com</w:t>
          </w:r>
        </w:p>
        <w:p w:rsidR="00A55096" w:rsidRDefault="00A55096" w:rsidP="00BC4E0F">
          <w:pPr>
            <w:pStyle w:val="Footer"/>
            <w:spacing w:before="0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E85E050" wp14:editId="20FB48BD">
                <wp:simplePos x="0" y="0"/>
                <wp:positionH relativeFrom="column">
                  <wp:posOffset>-38735</wp:posOffset>
                </wp:positionH>
                <wp:positionV relativeFrom="paragraph">
                  <wp:posOffset>13398</wp:posOffset>
                </wp:positionV>
                <wp:extent cx="143510" cy="143510"/>
                <wp:effectExtent l="0" t="0" r="8890" b="8890"/>
                <wp:wrapNone/>
                <wp:docPr id="58" name="Pictur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witt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61E8">
            <w:t xml:space="preserve">      @furore_</w:t>
          </w:r>
          <w:r>
            <w:t>com</w:t>
          </w:r>
        </w:p>
      </w:tc>
    </w:tr>
  </w:tbl>
  <w:p w:rsidR="00A55096" w:rsidRDefault="00A55096">
    <w:pPr>
      <w:pStyle w:val="Foot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8BAD353" wp14:editId="4249E3BB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1080000" cy="180000"/>
          <wp:effectExtent l="0" t="0" r="635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5 balkje (3x0,5cm) 300dpi RG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1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8DF" w:rsidRDefault="00FA68DF" w:rsidP="00A00CAA">
      <w:pPr>
        <w:spacing w:line="240" w:lineRule="auto"/>
      </w:pPr>
      <w:r>
        <w:separator/>
      </w:r>
    </w:p>
  </w:footnote>
  <w:footnote w:type="continuationSeparator" w:id="0">
    <w:p w:rsidR="00FA68DF" w:rsidRDefault="00FA68DF" w:rsidP="00A00C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1E8" w:rsidRDefault="00EE61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B2" w:rsidRDefault="003D72B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5416CB0" wp14:editId="39F35868">
          <wp:simplePos x="0" y="0"/>
          <wp:positionH relativeFrom="column">
            <wp:posOffset>2339975</wp:posOffset>
          </wp:positionH>
          <wp:positionV relativeFrom="paragraph">
            <wp:posOffset>-449580</wp:posOffset>
          </wp:positionV>
          <wp:extent cx="1078865" cy="539115"/>
          <wp:effectExtent l="0" t="0" r="6985" b="0"/>
          <wp:wrapThrough wrapText="bothSides">
            <wp:wrapPolygon edited="0">
              <wp:start x="0" y="0"/>
              <wp:lineTo x="0" y="20608"/>
              <wp:lineTo x="21358" y="20608"/>
              <wp:lineTo x="2135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urore logo blokje (3cm) 300dpi 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865" cy="53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096" w:rsidRDefault="005526EC" w:rsidP="005526EC">
    <w:pPr>
      <w:pStyle w:val="Header"/>
      <w:jc w:val="center"/>
    </w:pPr>
    <w:r>
      <w:rPr>
        <w:noProof/>
      </w:rPr>
      <w:drawing>
        <wp:inline distT="0" distB="0" distL="0" distR="0" wp14:anchorId="061C3102" wp14:editId="0290BE85">
          <wp:extent cx="1080000" cy="540000"/>
          <wp:effectExtent l="0" t="0" r="635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balk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BB29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640AAD"/>
    <w:multiLevelType w:val="multilevel"/>
    <w:tmpl w:val="9F9CD11E"/>
    <w:lvl w:ilvl="0"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5E041E"/>
    <w:multiLevelType w:val="hybridMultilevel"/>
    <w:tmpl w:val="5F0005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ED55DB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0C5D76"/>
    <w:multiLevelType w:val="multilevel"/>
    <w:tmpl w:val="9F9CD11E"/>
    <w:lvl w:ilvl="0"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C4422DC"/>
    <w:multiLevelType w:val="multilevel"/>
    <w:tmpl w:val="9E048D9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D5579B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A813FCF"/>
    <w:multiLevelType w:val="multilevel"/>
    <w:tmpl w:val="0413001D"/>
    <w:styleLink w:val="Opsomming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  <w:sz w:val="20"/>
      </w:rPr>
    </w:lvl>
    <w:lvl w:ilvl="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Georgia" w:hAnsi="Georgia" w:hint="default"/>
        <w:sz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B51009A"/>
    <w:multiLevelType w:val="multilevel"/>
    <w:tmpl w:val="9E048D9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C347FDF"/>
    <w:multiLevelType w:val="hybridMultilevel"/>
    <w:tmpl w:val="CFFC75F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6390B"/>
    <w:multiLevelType w:val="multilevel"/>
    <w:tmpl w:val="C434B6FC"/>
    <w:lvl w:ilvl="0">
      <w:start w:val="1"/>
      <w:numFmt w:val="decimal"/>
      <w:pStyle w:val="Headingkort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pStyle w:val="Headingkort2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Headingkort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1" w15:restartNumberingAfterBreak="0">
    <w:nsid w:val="38555D1C"/>
    <w:multiLevelType w:val="multilevel"/>
    <w:tmpl w:val="717E80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35FDB"/>
    <w:multiLevelType w:val="multilevel"/>
    <w:tmpl w:val="56960C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853D7"/>
    <w:multiLevelType w:val="hybridMultilevel"/>
    <w:tmpl w:val="1040E59C"/>
    <w:lvl w:ilvl="0" w:tplc="2C0AEB64">
      <w:start w:val="1"/>
      <w:numFmt w:val="bullet"/>
      <w:pStyle w:val="Tabelelemen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E62D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0F63EDD"/>
    <w:multiLevelType w:val="hybridMultilevel"/>
    <w:tmpl w:val="B2A63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12859"/>
    <w:multiLevelType w:val="multilevel"/>
    <w:tmpl w:val="3C40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604219"/>
    <w:multiLevelType w:val="multilevel"/>
    <w:tmpl w:val="EF2E59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57954953"/>
    <w:multiLevelType w:val="multilevel"/>
    <w:tmpl w:val="9E34D1D2"/>
    <w:styleLink w:val="Genummerdeopsomming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72"/>
        </w:tabs>
        <w:ind w:left="1072" w:hanging="35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9" w15:restartNumberingAfterBreak="0">
    <w:nsid w:val="5ADB51DB"/>
    <w:multiLevelType w:val="multilevel"/>
    <w:tmpl w:val="0C6E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76553A"/>
    <w:multiLevelType w:val="hybridMultilevel"/>
    <w:tmpl w:val="E82223F4"/>
    <w:lvl w:ilvl="0" w:tplc="95D6A996">
      <w:start w:val="1"/>
      <w:numFmt w:val="bullet"/>
      <w:pStyle w:val="Lijs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E52B17"/>
    <w:multiLevelType w:val="multilevel"/>
    <w:tmpl w:val="9F9CD11E"/>
    <w:lvl w:ilvl="0"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0B8365E"/>
    <w:multiLevelType w:val="multilevel"/>
    <w:tmpl w:val="9F9CD11E"/>
    <w:lvl w:ilvl="0"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1717C2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F85152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E11A23"/>
    <w:multiLevelType w:val="multilevel"/>
    <w:tmpl w:val="EBBE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7C0A85"/>
    <w:multiLevelType w:val="hybridMultilevel"/>
    <w:tmpl w:val="BDC49CBE"/>
    <w:lvl w:ilvl="0" w:tplc="8E5CC5C4">
      <w:start w:val="1"/>
      <w:numFmt w:val="decimal"/>
      <w:pStyle w:val="Lijst0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000524"/>
    <w:multiLevelType w:val="hybridMultilevel"/>
    <w:tmpl w:val="D478BAD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285983"/>
    <w:multiLevelType w:val="multilevel"/>
    <w:tmpl w:val="9E048D9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C66223F"/>
    <w:multiLevelType w:val="multilevel"/>
    <w:tmpl w:val="F31C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3"/>
  </w:num>
  <w:num w:numId="3">
    <w:abstractNumId w:val="14"/>
  </w:num>
  <w:num w:numId="4">
    <w:abstractNumId w:val="18"/>
  </w:num>
  <w:num w:numId="5">
    <w:abstractNumId w:val="10"/>
  </w:num>
  <w:num w:numId="6">
    <w:abstractNumId w:val="20"/>
  </w:num>
  <w:num w:numId="7">
    <w:abstractNumId w:val="26"/>
  </w:num>
  <w:num w:numId="8">
    <w:abstractNumId w:val="7"/>
  </w:num>
  <w:num w:numId="9">
    <w:abstractNumId w:val="13"/>
  </w:num>
  <w:num w:numId="10">
    <w:abstractNumId w:val="22"/>
  </w:num>
  <w:num w:numId="11">
    <w:abstractNumId w:val="29"/>
  </w:num>
  <w:num w:numId="12">
    <w:abstractNumId w:val="25"/>
  </w:num>
  <w:num w:numId="13">
    <w:abstractNumId w:val="16"/>
  </w:num>
  <w:num w:numId="14">
    <w:abstractNumId w:val="11"/>
  </w:num>
  <w:num w:numId="15">
    <w:abstractNumId w:val="12"/>
  </w:num>
  <w:num w:numId="16">
    <w:abstractNumId w:val="19"/>
  </w:num>
  <w:num w:numId="17">
    <w:abstractNumId w:val="15"/>
  </w:num>
  <w:num w:numId="18">
    <w:abstractNumId w:val="27"/>
  </w:num>
  <w:num w:numId="19">
    <w:abstractNumId w:val="0"/>
  </w:num>
  <w:num w:numId="20">
    <w:abstractNumId w:val="2"/>
  </w:num>
  <w:num w:numId="21">
    <w:abstractNumId w:val="1"/>
  </w:num>
  <w:num w:numId="22">
    <w:abstractNumId w:val="4"/>
  </w:num>
  <w:num w:numId="23">
    <w:abstractNumId w:val="17"/>
  </w:num>
  <w:num w:numId="24">
    <w:abstractNumId w:val="21"/>
  </w:num>
  <w:num w:numId="25">
    <w:abstractNumId w:val="3"/>
  </w:num>
  <w:num w:numId="26">
    <w:abstractNumId w:val="24"/>
  </w:num>
  <w:num w:numId="27">
    <w:abstractNumId w:val="8"/>
  </w:num>
  <w:num w:numId="28">
    <w:abstractNumId w:val="28"/>
  </w:num>
  <w:num w:numId="29">
    <w:abstractNumId w:val="5"/>
  </w:num>
  <w:num w:numId="3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8290d129-4905-449a-a636-8bb8faa0fb8d"/>
  </w:docVars>
  <w:rsids>
    <w:rsidRoot w:val="00745BAC"/>
    <w:rsid w:val="000002D9"/>
    <w:rsid w:val="000006D6"/>
    <w:rsid w:val="000019D9"/>
    <w:rsid w:val="0000494C"/>
    <w:rsid w:val="000066D3"/>
    <w:rsid w:val="0001069F"/>
    <w:rsid w:val="00011D54"/>
    <w:rsid w:val="00011E6F"/>
    <w:rsid w:val="00013A1E"/>
    <w:rsid w:val="00015789"/>
    <w:rsid w:val="000166A8"/>
    <w:rsid w:val="00017212"/>
    <w:rsid w:val="000172C0"/>
    <w:rsid w:val="00017920"/>
    <w:rsid w:val="000422A2"/>
    <w:rsid w:val="00046BAF"/>
    <w:rsid w:val="00047585"/>
    <w:rsid w:val="00054D24"/>
    <w:rsid w:val="00055914"/>
    <w:rsid w:val="00066487"/>
    <w:rsid w:val="00066C27"/>
    <w:rsid w:val="00067560"/>
    <w:rsid w:val="00067CBB"/>
    <w:rsid w:val="00073305"/>
    <w:rsid w:val="00076524"/>
    <w:rsid w:val="00076839"/>
    <w:rsid w:val="00080873"/>
    <w:rsid w:val="00081323"/>
    <w:rsid w:val="00081F97"/>
    <w:rsid w:val="00082D66"/>
    <w:rsid w:val="00084F45"/>
    <w:rsid w:val="00086B33"/>
    <w:rsid w:val="000933AC"/>
    <w:rsid w:val="000A27A7"/>
    <w:rsid w:val="000A5F58"/>
    <w:rsid w:val="000A6A7C"/>
    <w:rsid w:val="000B54E3"/>
    <w:rsid w:val="000C21DB"/>
    <w:rsid w:val="000C33DA"/>
    <w:rsid w:val="000E72EF"/>
    <w:rsid w:val="000F4102"/>
    <w:rsid w:val="000F5D82"/>
    <w:rsid w:val="000F6B9D"/>
    <w:rsid w:val="000F70F6"/>
    <w:rsid w:val="00101057"/>
    <w:rsid w:val="00101892"/>
    <w:rsid w:val="00106630"/>
    <w:rsid w:val="0012026A"/>
    <w:rsid w:val="001239A3"/>
    <w:rsid w:val="0013228B"/>
    <w:rsid w:val="001336AA"/>
    <w:rsid w:val="0014034F"/>
    <w:rsid w:val="00140496"/>
    <w:rsid w:val="0014195F"/>
    <w:rsid w:val="001439E5"/>
    <w:rsid w:val="00147E3E"/>
    <w:rsid w:val="00155EEA"/>
    <w:rsid w:val="00157864"/>
    <w:rsid w:val="00163C19"/>
    <w:rsid w:val="0016497B"/>
    <w:rsid w:val="00164A43"/>
    <w:rsid w:val="00165743"/>
    <w:rsid w:val="001717CE"/>
    <w:rsid w:val="001750C4"/>
    <w:rsid w:val="001757EF"/>
    <w:rsid w:val="00175A20"/>
    <w:rsid w:val="00176D9D"/>
    <w:rsid w:val="001822AC"/>
    <w:rsid w:val="001856C1"/>
    <w:rsid w:val="001923EC"/>
    <w:rsid w:val="00194D71"/>
    <w:rsid w:val="001A3960"/>
    <w:rsid w:val="001A532F"/>
    <w:rsid w:val="001A6DFE"/>
    <w:rsid w:val="001B3A19"/>
    <w:rsid w:val="001B4844"/>
    <w:rsid w:val="001C1AE8"/>
    <w:rsid w:val="001C4E83"/>
    <w:rsid w:val="001C60CD"/>
    <w:rsid w:val="001C64C0"/>
    <w:rsid w:val="001D343C"/>
    <w:rsid w:val="001D3C9D"/>
    <w:rsid w:val="001E38D8"/>
    <w:rsid w:val="001E5113"/>
    <w:rsid w:val="001E6686"/>
    <w:rsid w:val="001E71D5"/>
    <w:rsid w:val="001E76B8"/>
    <w:rsid w:val="001F4215"/>
    <w:rsid w:val="001F4ACA"/>
    <w:rsid w:val="00207BA2"/>
    <w:rsid w:val="00221109"/>
    <w:rsid w:val="00230D1D"/>
    <w:rsid w:val="00232B81"/>
    <w:rsid w:val="00237EF2"/>
    <w:rsid w:val="00254BF0"/>
    <w:rsid w:val="002603AD"/>
    <w:rsid w:val="00263A6C"/>
    <w:rsid w:val="002649E1"/>
    <w:rsid w:val="0026574B"/>
    <w:rsid w:val="00267226"/>
    <w:rsid w:val="00276454"/>
    <w:rsid w:val="002807DE"/>
    <w:rsid w:val="00280BEC"/>
    <w:rsid w:val="00280E9C"/>
    <w:rsid w:val="00294EDA"/>
    <w:rsid w:val="00297C3F"/>
    <w:rsid w:val="002B5E71"/>
    <w:rsid w:val="002C4528"/>
    <w:rsid w:val="002D2054"/>
    <w:rsid w:val="002D5E7A"/>
    <w:rsid w:val="002D7E03"/>
    <w:rsid w:val="002E1731"/>
    <w:rsid w:val="002E7DB1"/>
    <w:rsid w:val="002F019F"/>
    <w:rsid w:val="0030240B"/>
    <w:rsid w:val="00307D5D"/>
    <w:rsid w:val="00310564"/>
    <w:rsid w:val="00313449"/>
    <w:rsid w:val="00316D98"/>
    <w:rsid w:val="00320380"/>
    <w:rsid w:val="00320768"/>
    <w:rsid w:val="00323A6E"/>
    <w:rsid w:val="003267AF"/>
    <w:rsid w:val="00331D82"/>
    <w:rsid w:val="00332B6B"/>
    <w:rsid w:val="0033425C"/>
    <w:rsid w:val="00337214"/>
    <w:rsid w:val="003405A8"/>
    <w:rsid w:val="00340CC0"/>
    <w:rsid w:val="00347B35"/>
    <w:rsid w:val="003511BA"/>
    <w:rsid w:val="00353947"/>
    <w:rsid w:val="00354856"/>
    <w:rsid w:val="003572E4"/>
    <w:rsid w:val="0036513D"/>
    <w:rsid w:val="00366F61"/>
    <w:rsid w:val="0036740F"/>
    <w:rsid w:val="003679B6"/>
    <w:rsid w:val="0037471B"/>
    <w:rsid w:val="003805E9"/>
    <w:rsid w:val="00382A4A"/>
    <w:rsid w:val="00383E82"/>
    <w:rsid w:val="00387382"/>
    <w:rsid w:val="00387AEC"/>
    <w:rsid w:val="00390A2D"/>
    <w:rsid w:val="00391BB6"/>
    <w:rsid w:val="00396425"/>
    <w:rsid w:val="00396B31"/>
    <w:rsid w:val="003A4B24"/>
    <w:rsid w:val="003A645F"/>
    <w:rsid w:val="003B500B"/>
    <w:rsid w:val="003B620B"/>
    <w:rsid w:val="003B6636"/>
    <w:rsid w:val="003C0457"/>
    <w:rsid w:val="003C0861"/>
    <w:rsid w:val="003C0C22"/>
    <w:rsid w:val="003C3276"/>
    <w:rsid w:val="003D1603"/>
    <w:rsid w:val="003D3644"/>
    <w:rsid w:val="003D72B2"/>
    <w:rsid w:val="003D7960"/>
    <w:rsid w:val="003E0967"/>
    <w:rsid w:val="003E0E62"/>
    <w:rsid w:val="003F3E5A"/>
    <w:rsid w:val="003F4CBA"/>
    <w:rsid w:val="0040284B"/>
    <w:rsid w:val="0040473A"/>
    <w:rsid w:val="00410ABE"/>
    <w:rsid w:val="00415D9E"/>
    <w:rsid w:val="00416039"/>
    <w:rsid w:val="00422577"/>
    <w:rsid w:val="00425089"/>
    <w:rsid w:val="004265AA"/>
    <w:rsid w:val="00430C67"/>
    <w:rsid w:val="00437750"/>
    <w:rsid w:val="004508D6"/>
    <w:rsid w:val="00450FA7"/>
    <w:rsid w:val="00451DA4"/>
    <w:rsid w:val="00452FF0"/>
    <w:rsid w:val="00460CDA"/>
    <w:rsid w:val="004627DB"/>
    <w:rsid w:val="00464231"/>
    <w:rsid w:val="00464EF3"/>
    <w:rsid w:val="004720E9"/>
    <w:rsid w:val="004729C3"/>
    <w:rsid w:val="0047565B"/>
    <w:rsid w:val="0049694B"/>
    <w:rsid w:val="004A063D"/>
    <w:rsid w:val="004A3EB6"/>
    <w:rsid w:val="004A6A4E"/>
    <w:rsid w:val="004A6F5F"/>
    <w:rsid w:val="004B01F3"/>
    <w:rsid w:val="004B2440"/>
    <w:rsid w:val="004B3CCE"/>
    <w:rsid w:val="004C0DD1"/>
    <w:rsid w:val="004D5966"/>
    <w:rsid w:val="004D7B5E"/>
    <w:rsid w:val="004E1424"/>
    <w:rsid w:val="004E3439"/>
    <w:rsid w:val="004E3BC2"/>
    <w:rsid w:val="004E4475"/>
    <w:rsid w:val="004E559F"/>
    <w:rsid w:val="004F0952"/>
    <w:rsid w:val="004F621A"/>
    <w:rsid w:val="004F68F8"/>
    <w:rsid w:val="004F79B1"/>
    <w:rsid w:val="0050157F"/>
    <w:rsid w:val="0050753C"/>
    <w:rsid w:val="00507CBE"/>
    <w:rsid w:val="00513718"/>
    <w:rsid w:val="00514B2B"/>
    <w:rsid w:val="00527AC1"/>
    <w:rsid w:val="00533095"/>
    <w:rsid w:val="005340F3"/>
    <w:rsid w:val="005436DF"/>
    <w:rsid w:val="00550D0A"/>
    <w:rsid w:val="005526EC"/>
    <w:rsid w:val="0055387C"/>
    <w:rsid w:val="00555F15"/>
    <w:rsid w:val="00556AD5"/>
    <w:rsid w:val="00557CCF"/>
    <w:rsid w:val="00561AC3"/>
    <w:rsid w:val="0056425D"/>
    <w:rsid w:val="005653F6"/>
    <w:rsid w:val="00571A38"/>
    <w:rsid w:val="00572938"/>
    <w:rsid w:val="00573603"/>
    <w:rsid w:val="0057371C"/>
    <w:rsid w:val="00573C9B"/>
    <w:rsid w:val="0057645F"/>
    <w:rsid w:val="00576CF0"/>
    <w:rsid w:val="005805D7"/>
    <w:rsid w:val="0058496D"/>
    <w:rsid w:val="005934DB"/>
    <w:rsid w:val="005A4E33"/>
    <w:rsid w:val="005A5556"/>
    <w:rsid w:val="005A750A"/>
    <w:rsid w:val="005B0972"/>
    <w:rsid w:val="005B314A"/>
    <w:rsid w:val="005C3DB6"/>
    <w:rsid w:val="005C3EA3"/>
    <w:rsid w:val="005C50BB"/>
    <w:rsid w:val="005D36B3"/>
    <w:rsid w:val="005D3F60"/>
    <w:rsid w:val="005E3145"/>
    <w:rsid w:val="005E452C"/>
    <w:rsid w:val="005F35F2"/>
    <w:rsid w:val="005F7FF7"/>
    <w:rsid w:val="006013A0"/>
    <w:rsid w:val="006031A6"/>
    <w:rsid w:val="00613294"/>
    <w:rsid w:val="0061509F"/>
    <w:rsid w:val="00620F3E"/>
    <w:rsid w:val="00623481"/>
    <w:rsid w:val="0062502D"/>
    <w:rsid w:val="006327F5"/>
    <w:rsid w:val="00642DD2"/>
    <w:rsid w:val="0064728A"/>
    <w:rsid w:val="00650C29"/>
    <w:rsid w:val="006539F7"/>
    <w:rsid w:val="00654860"/>
    <w:rsid w:val="00656F8A"/>
    <w:rsid w:val="00657275"/>
    <w:rsid w:val="00662CFE"/>
    <w:rsid w:val="00663BE4"/>
    <w:rsid w:val="00664A64"/>
    <w:rsid w:val="00672BCC"/>
    <w:rsid w:val="0068560C"/>
    <w:rsid w:val="00690782"/>
    <w:rsid w:val="006A1A8B"/>
    <w:rsid w:val="006A3CB8"/>
    <w:rsid w:val="006A4709"/>
    <w:rsid w:val="006A4D7A"/>
    <w:rsid w:val="006B2E0B"/>
    <w:rsid w:val="006B490D"/>
    <w:rsid w:val="006B541A"/>
    <w:rsid w:val="006B6053"/>
    <w:rsid w:val="006B7161"/>
    <w:rsid w:val="006C1125"/>
    <w:rsid w:val="006C34B5"/>
    <w:rsid w:val="006C6424"/>
    <w:rsid w:val="006E2009"/>
    <w:rsid w:val="006E4504"/>
    <w:rsid w:val="006F1165"/>
    <w:rsid w:val="006F15D4"/>
    <w:rsid w:val="006F4BE6"/>
    <w:rsid w:val="00700251"/>
    <w:rsid w:val="0071279A"/>
    <w:rsid w:val="00714479"/>
    <w:rsid w:val="00716445"/>
    <w:rsid w:val="007203AB"/>
    <w:rsid w:val="00724302"/>
    <w:rsid w:val="007248D6"/>
    <w:rsid w:val="00724E26"/>
    <w:rsid w:val="0072514D"/>
    <w:rsid w:val="00727D6E"/>
    <w:rsid w:val="00736DD3"/>
    <w:rsid w:val="00740AC6"/>
    <w:rsid w:val="00744DBA"/>
    <w:rsid w:val="0074517D"/>
    <w:rsid w:val="0074567F"/>
    <w:rsid w:val="00745BAC"/>
    <w:rsid w:val="00746276"/>
    <w:rsid w:val="00751812"/>
    <w:rsid w:val="0075358C"/>
    <w:rsid w:val="00756512"/>
    <w:rsid w:val="0076056E"/>
    <w:rsid w:val="00765779"/>
    <w:rsid w:val="00777E5E"/>
    <w:rsid w:val="00783C99"/>
    <w:rsid w:val="007877E4"/>
    <w:rsid w:val="00791967"/>
    <w:rsid w:val="00791A0C"/>
    <w:rsid w:val="00791A73"/>
    <w:rsid w:val="00792CD2"/>
    <w:rsid w:val="0079765E"/>
    <w:rsid w:val="00797C01"/>
    <w:rsid w:val="007A1EF2"/>
    <w:rsid w:val="007A66DF"/>
    <w:rsid w:val="007B5CA3"/>
    <w:rsid w:val="007C0CF2"/>
    <w:rsid w:val="007C5F48"/>
    <w:rsid w:val="007D5A6F"/>
    <w:rsid w:val="007D615A"/>
    <w:rsid w:val="007E2FFA"/>
    <w:rsid w:val="007E493A"/>
    <w:rsid w:val="007E4AD6"/>
    <w:rsid w:val="007F0E8C"/>
    <w:rsid w:val="007F14F4"/>
    <w:rsid w:val="007F315A"/>
    <w:rsid w:val="007F3483"/>
    <w:rsid w:val="007F4443"/>
    <w:rsid w:val="008036DB"/>
    <w:rsid w:val="00805D67"/>
    <w:rsid w:val="008069CC"/>
    <w:rsid w:val="00807562"/>
    <w:rsid w:val="00817026"/>
    <w:rsid w:val="00821431"/>
    <w:rsid w:val="00822C1C"/>
    <w:rsid w:val="00831903"/>
    <w:rsid w:val="00833764"/>
    <w:rsid w:val="0083748F"/>
    <w:rsid w:val="008457A0"/>
    <w:rsid w:val="008516C4"/>
    <w:rsid w:val="00852B07"/>
    <w:rsid w:val="00857629"/>
    <w:rsid w:val="0086172B"/>
    <w:rsid w:val="008628F5"/>
    <w:rsid w:val="008634EA"/>
    <w:rsid w:val="008643E3"/>
    <w:rsid w:val="00864FFA"/>
    <w:rsid w:val="0087061B"/>
    <w:rsid w:val="00871848"/>
    <w:rsid w:val="0087732F"/>
    <w:rsid w:val="00881887"/>
    <w:rsid w:val="00883DFB"/>
    <w:rsid w:val="00892AD0"/>
    <w:rsid w:val="008944BC"/>
    <w:rsid w:val="0089573B"/>
    <w:rsid w:val="008B0705"/>
    <w:rsid w:val="008B123A"/>
    <w:rsid w:val="008C0BE1"/>
    <w:rsid w:val="008D4F81"/>
    <w:rsid w:val="008D5883"/>
    <w:rsid w:val="008D604F"/>
    <w:rsid w:val="0090005C"/>
    <w:rsid w:val="00901CEB"/>
    <w:rsid w:val="00904257"/>
    <w:rsid w:val="00905B27"/>
    <w:rsid w:val="0090636A"/>
    <w:rsid w:val="00907A2B"/>
    <w:rsid w:val="009115B2"/>
    <w:rsid w:val="00912269"/>
    <w:rsid w:val="00912FCD"/>
    <w:rsid w:val="00915743"/>
    <w:rsid w:val="0091678C"/>
    <w:rsid w:val="00917685"/>
    <w:rsid w:val="0092237A"/>
    <w:rsid w:val="009274DE"/>
    <w:rsid w:val="009300CD"/>
    <w:rsid w:val="0093111D"/>
    <w:rsid w:val="009366D2"/>
    <w:rsid w:val="009375D3"/>
    <w:rsid w:val="0094347A"/>
    <w:rsid w:val="00947322"/>
    <w:rsid w:val="009548A6"/>
    <w:rsid w:val="00961DFC"/>
    <w:rsid w:val="00966BAE"/>
    <w:rsid w:val="009671B7"/>
    <w:rsid w:val="0097019C"/>
    <w:rsid w:val="00970CAD"/>
    <w:rsid w:val="009717AE"/>
    <w:rsid w:val="00971C07"/>
    <w:rsid w:val="0097377A"/>
    <w:rsid w:val="0097400C"/>
    <w:rsid w:val="009821C5"/>
    <w:rsid w:val="00983D6C"/>
    <w:rsid w:val="00986DC1"/>
    <w:rsid w:val="0099131C"/>
    <w:rsid w:val="00994675"/>
    <w:rsid w:val="009A2DF8"/>
    <w:rsid w:val="009A72C6"/>
    <w:rsid w:val="009B1324"/>
    <w:rsid w:val="009B6CC7"/>
    <w:rsid w:val="009C3554"/>
    <w:rsid w:val="009C42E0"/>
    <w:rsid w:val="009C7654"/>
    <w:rsid w:val="009D4126"/>
    <w:rsid w:val="009D42DD"/>
    <w:rsid w:val="009D618F"/>
    <w:rsid w:val="009E2707"/>
    <w:rsid w:val="009E3F45"/>
    <w:rsid w:val="009E4665"/>
    <w:rsid w:val="009E50F9"/>
    <w:rsid w:val="009F0B8E"/>
    <w:rsid w:val="009F5B9E"/>
    <w:rsid w:val="009F6A3B"/>
    <w:rsid w:val="009F7246"/>
    <w:rsid w:val="00A00CAA"/>
    <w:rsid w:val="00A044B9"/>
    <w:rsid w:val="00A1774C"/>
    <w:rsid w:val="00A23978"/>
    <w:rsid w:val="00A25A50"/>
    <w:rsid w:val="00A32097"/>
    <w:rsid w:val="00A32410"/>
    <w:rsid w:val="00A42529"/>
    <w:rsid w:val="00A443BB"/>
    <w:rsid w:val="00A516FF"/>
    <w:rsid w:val="00A524A4"/>
    <w:rsid w:val="00A5344C"/>
    <w:rsid w:val="00A540A9"/>
    <w:rsid w:val="00A55096"/>
    <w:rsid w:val="00A55ADE"/>
    <w:rsid w:val="00A57432"/>
    <w:rsid w:val="00A63A81"/>
    <w:rsid w:val="00A73357"/>
    <w:rsid w:val="00A74320"/>
    <w:rsid w:val="00A82A52"/>
    <w:rsid w:val="00A93CE7"/>
    <w:rsid w:val="00A946C2"/>
    <w:rsid w:val="00A94D6C"/>
    <w:rsid w:val="00A963AC"/>
    <w:rsid w:val="00AA31A5"/>
    <w:rsid w:val="00AA3D20"/>
    <w:rsid w:val="00AA7B36"/>
    <w:rsid w:val="00AB2D4E"/>
    <w:rsid w:val="00AD0CB3"/>
    <w:rsid w:val="00AD1E3D"/>
    <w:rsid w:val="00AD21FD"/>
    <w:rsid w:val="00AD23C8"/>
    <w:rsid w:val="00AD5EE8"/>
    <w:rsid w:val="00AE1B38"/>
    <w:rsid w:val="00AE5A05"/>
    <w:rsid w:val="00AF3BDF"/>
    <w:rsid w:val="00AF4D93"/>
    <w:rsid w:val="00AF6CCF"/>
    <w:rsid w:val="00AF7D37"/>
    <w:rsid w:val="00B028C3"/>
    <w:rsid w:val="00B10672"/>
    <w:rsid w:val="00B11BFC"/>
    <w:rsid w:val="00B15415"/>
    <w:rsid w:val="00B23008"/>
    <w:rsid w:val="00B2564B"/>
    <w:rsid w:val="00B30791"/>
    <w:rsid w:val="00B31D77"/>
    <w:rsid w:val="00B34E94"/>
    <w:rsid w:val="00B35E6C"/>
    <w:rsid w:val="00B4024D"/>
    <w:rsid w:val="00B4478C"/>
    <w:rsid w:val="00B51F32"/>
    <w:rsid w:val="00B533C1"/>
    <w:rsid w:val="00B53F4D"/>
    <w:rsid w:val="00B5498B"/>
    <w:rsid w:val="00B56E12"/>
    <w:rsid w:val="00B619E2"/>
    <w:rsid w:val="00B63712"/>
    <w:rsid w:val="00B65866"/>
    <w:rsid w:val="00B74DC3"/>
    <w:rsid w:val="00B754CB"/>
    <w:rsid w:val="00B7689D"/>
    <w:rsid w:val="00B82B9E"/>
    <w:rsid w:val="00B83C05"/>
    <w:rsid w:val="00B93277"/>
    <w:rsid w:val="00B93325"/>
    <w:rsid w:val="00B93ED4"/>
    <w:rsid w:val="00B944D8"/>
    <w:rsid w:val="00BA10BD"/>
    <w:rsid w:val="00BA4486"/>
    <w:rsid w:val="00BA4B94"/>
    <w:rsid w:val="00BA6365"/>
    <w:rsid w:val="00BB09DA"/>
    <w:rsid w:val="00BB1D6A"/>
    <w:rsid w:val="00BC0339"/>
    <w:rsid w:val="00BC3528"/>
    <w:rsid w:val="00BC4BF7"/>
    <w:rsid w:val="00BC6121"/>
    <w:rsid w:val="00BD487B"/>
    <w:rsid w:val="00BD4891"/>
    <w:rsid w:val="00BD7F70"/>
    <w:rsid w:val="00BF25BD"/>
    <w:rsid w:val="00BF6CB8"/>
    <w:rsid w:val="00BF746B"/>
    <w:rsid w:val="00C0092C"/>
    <w:rsid w:val="00C040DB"/>
    <w:rsid w:val="00C0727D"/>
    <w:rsid w:val="00C107E3"/>
    <w:rsid w:val="00C14A3E"/>
    <w:rsid w:val="00C15C2E"/>
    <w:rsid w:val="00C163B7"/>
    <w:rsid w:val="00C21B9E"/>
    <w:rsid w:val="00C23D9B"/>
    <w:rsid w:val="00C2495A"/>
    <w:rsid w:val="00C304DF"/>
    <w:rsid w:val="00C3129F"/>
    <w:rsid w:val="00C330B8"/>
    <w:rsid w:val="00C36C92"/>
    <w:rsid w:val="00C42D69"/>
    <w:rsid w:val="00C4380E"/>
    <w:rsid w:val="00C451C5"/>
    <w:rsid w:val="00C459D2"/>
    <w:rsid w:val="00C50187"/>
    <w:rsid w:val="00C56BE5"/>
    <w:rsid w:val="00C56EF0"/>
    <w:rsid w:val="00C61114"/>
    <w:rsid w:val="00C61522"/>
    <w:rsid w:val="00C628AC"/>
    <w:rsid w:val="00C62A79"/>
    <w:rsid w:val="00C75E13"/>
    <w:rsid w:val="00C84956"/>
    <w:rsid w:val="00C84BF6"/>
    <w:rsid w:val="00C85BAF"/>
    <w:rsid w:val="00C87211"/>
    <w:rsid w:val="00C9294F"/>
    <w:rsid w:val="00C94900"/>
    <w:rsid w:val="00C95BC4"/>
    <w:rsid w:val="00CA42DF"/>
    <w:rsid w:val="00CB081D"/>
    <w:rsid w:val="00CB64D2"/>
    <w:rsid w:val="00CB7A6F"/>
    <w:rsid w:val="00CD1AA1"/>
    <w:rsid w:val="00CD1C93"/>
    <w:rsid w:val="00CE1C26"/>
    <w:rsid w:val="00CF0C38"/>
    <w:rsid w:val="00CF775A"/>
    <w:rsid w:val="00D00EF2"/>
    <w:rsid w:val="00D13668"/>
    <w:rsid w:val="00D20BD4"/>
    <w:rsid w:val="00D231C1"/>
    <w:rsid w:val="00D3019A"/>
    <w:rsid w:val="00D3240E"/>
    <w:rsid w:val="00D408AD"/>
    <w:rsid w:val="00D424A9"/>
    <w:rsid w:val="00D4529F"/>
    <w:rsid w:val="00D4737B"/>
    <w:rsid w:val="00D57A10"/>
    <w:rsid w:val="00D62FAD"/>
    <w:rsid w:val="00D7151D"/>
    <w:rsid w:val="00D74E84"/>
    <w:rsid w:val="00D82C31"/>
    <w:rsid w:val="00D8610E"/>
    <w:rsid w:val="00D872B9"/>
    <w:rsid w:val="00D91F75"/>
    <w:rsid w:val="00D9425E"/>
    <w:rsid w:val="00D9745C"/>
    <w:rsid w:val="00DA0430"/>
    <w:rsid w:val="00DA0E67"/>
    <w:rsid w:val="00DA4D52"/>
    <w:rsid w:val="00DA7577"/>
    <w:rsid w:val="00DB068D"/>
    <w:rsid w:val="00DB686C"/>
    <w:rsid w:val="00DD1694"/>
    <w:rsid w:val="00DD4292"/>
    <w:rsid w:val="00DD496F"/>
    <w:rsid w:val="00DD719C"/>
    <w:rsid w:val="00DE280D"/>
    <w:rsid w:val="00DE2B2D"/>
    <w:rsid w:val="00DE559F"/>
    <w:rsid w:val="00DE5AF7"/>
    <w:rsid w:val="00DE7ABC"/>
    <w:rsid w:val="00DF644E"/>
    <w:rsid w:val="00E101D9"/>
    <w:rsid w:val="00E135AE"/>
    <w:rsid w:val="00E16A60"/>
    <w:rsid w:val="00E21701"/>
    <w:rsid w:val="00E22D5A"/>
    <w:rsid w:val="00E23210"/>
    <w:rsid w:val="00E249E0"/>
    <w:rsid w:val="00E261F1"/>
    <w:rsid w:val="00E30A4D"/>
    <w:rsid w:val="00E37E7C"/>
    <w:rsid w:val="00E41921"/>
    <w:rsid w:val="00E51696"/>
    <w:rsid w:val="00E51ACE"/>
    <w:rsid w:val="00E51DC7"/>
    <w:rsid w:val="00E54102"/>
    <w:rsid w:val="00E72534"/>
    <w:rsid w:val="00E7257A"/>
    <w:rsid w:val="00E74BC7"/>
    <w:rsid w:val="00E77C03"/>
    <w:rsid w:val="00E77F78"/>
    <w:rsid w:val="00E857C0"/>
    <w:rsid w:val="00E97E9C"/>
    <w:rsid w:val="00EA1629"/>
    <w:rsid w:val="00EA16A7"/>
    <w:rsid w:val="00EA53EC"/>
    <w:rsid w:val="00EB11FC"/>
    <w:rsid w:val="00EB161F"/>
    <w:rsid w:val="00EB214B"/>
    <w:rsid w:val="00EB2986"/>
    <w:rsid w:val="00EB44C4"/>
    <w:rsid w:val="00EC5594"/>
    <w:rsid w:val="00ED1937"/>
    <w:rsid w:val="00ED305E"/>
    <w:rsid w:val="00ED6715"/>
    <w:rsid w:val="00ED7BAF"/>
    <w:rsid w:val="00EE044E"/>
    <w:rsid w:val="00EE36A2"/>
    <w:rsid w:val="00EE3A07"/>
    <w:rsid w:val="00EE61E8"/>
    <w:rsid w:val="00EE7A1D"/>
    <w:rsid w:val="00EF0DB5"/>
    <w:rsid w:val="00EF58BC"/>
    <w:rsid w:val="00F01D01"/>
    <w:rsid w:val="00F023E2"/>
    <w:rsid w:val="00F120D4"/>
    <w:rsid w:val="00F2196E"/>
    <w:rsid w:val="00F2303D"/>
    <w:rsid w:val="00F2702A"/>
    <w:rsid w:val="00F31737"/>
    <w:rsid w:val="00F31AA3"/>
    <w:rsid w:val="00F32571"/>
    <w:rsid w:val="00F33A7E"/>
    <w:rsid w:val="00F34C2B"/>
    <w:rsid w:val="00F42C7B"/>
    <w:rsid w:val="00F44091"/>
    <w:rsid w:val="00F460F4"/>
    <w:rsid w:val="00F509DD"/>
    <w:rsid w:val="00F512AD"/>
    <w:rsid w:val="00F52F0D"/>
    <w:rsid w:val="00F61852"/>
    <w:rsid w:val="00F676F9"/>
    <w:rsid w:val="00F75834"/>
    <w:rsid w:val="00F764DD"/>
    <w:rsid w:val="00F76FC8"/>
    <w:rsid w:val="00F81CF1"/>
    <w:rsid w:val="00F85CE1"/>
    <w:rsid w:val="00F9114B"/>
    <w:rsid w:val="00FA1C6F"/>
    <w:rsid w:val="00FA2C39"/>
    <w:rsid w:val="00FA3D89"/>
    <w:rsid w:val="00FA572B"/>
    <w:rsid w:val="00FA643B"/>
    <w:rsid w:val="00FA68DF"/>
    <w:rsid w:val="00FB1BBB"/>
    <w:rsid w:val="00FB6899"/>
    <w:rsid w:val="00FB6A39"/>
    <w:rsid w:val="00FC1FCF"/>
    <w:rsid w:val="00FD099D"/>
    <w:rsid w:val="00FD44C0"/>
    <w:rsid w:val="00FD614C"/>
    <w:rsid w:val="00FD6A40"/>
    <w:rsid w:val="00FD6A8C"/>
    <w:rsid w:val="00FE0CB6"/>
    <w:rsid w:val="00FE22C9"/>
    <w:rsid w:val="00FE5F22"/>
    <w:rsid w:val="00FF0553"/>
    <w:rsid w:val="00FF15D9"/>
    <w:rsid w:val="00FF355F"/>
    <w:rsid w:val="00FF391F"/>
    <w:rsid w:val="00FF3A94"/>
    <w:rsid w:val="00FF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8CD53C2-6E80-42FD-862A-50A261A8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" w:qFormat="1"/>
    <w:lsdException w:name="Intense Emphasis" w:uiPriority="6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2B2"/>
    <w:pPr>
      <w:spacing w:after="0" w:line="280" w:lineRule="exact"/>
      <w:jc w:val="both"/>
    </w:pPr>
    <w:rPr>
      <w:rFonts w:ascii="Calibri" w:eastAsiaTheme="minorEastAsia" w:hAnsi="Calibri"/>
      <w:sz w:val="20"/>
      <w:lang w:val="nl-NL" w:eastAsia="nl-NL"/>
    </w:rPr>
  </w:style>
  <w:style w:type="paragraph" w:styleId="Heading1">
    <w:name w:val="heading 1"/>
    <w:basedOn w:val="Normal"/>
    <w:next w:val="Normal"/>
    <w:link w:val="Heading1Char"/>
    <w:qFormat/>
    <w:rsid w:val="00B5498B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98B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96F"/>
    <w:pPr>
      <w:keepNext/>
      <w:keepLines/>
      <w:spacing w:before="200"/>
      <w:outlineLvl w:val="2"/>
    </w:pPr>
    <w:rPr>
      <w:rFonts w:eastAsiaTheme="majorEastAsia" w:cstheme="majorBidi"/>
      <w:b/>
      <w:bCs/>
      <w:sz w:val="32"/>
    </w:rPr>
  </w:style>
  <w:style w:type="paragraph" w:styleId="Heading4">
    <w:name w:val="heading 4"/>
    <w:basedOn w:val="Heading3"/>
    <w:next w:val="BodyText"/>
    <w:link w:val="Heading4Char"/>
    <w:qFormat/>
    <w:rsid w:val="00DD496F"/>
    <w:pPr>
      <w:outlineLvl w:val="3"/>
    </w:pPr>
  </w:style>
  <w:style w:type="paragraph" w:styleId="Heading5">
    <w:name w:val="heading 5"/>
    <w:basedOn w:val="Heading4"/>
    <w:next w:val="BodyText"/>
    <w:link w:val="Heading5Char"/>
    <w:rsid w:val="00DD496F"/>
    <w:pPr>
      <w:outlineLvl w:val="4"/>
    </w:pPr>
  </w:style>
  <w:style w:type="paragraph" w:styleId="Heading6">
    <w:name w:val="heading 6"/>
    <w:basedOn w:val="Heading1"/>
    <w:next w:val="BodyText"/>
    <w:link w:val="Heading6Char"/>
    <w:semiHidden/>
    <w:unhideWhenUsed/>
    <w:rsid w:val="00DD496F"/>
    <w:pPr>
      <w:spacing w:before="200"/>
      <w:outlineLvl w:val="5"/>
    </w:pPr>
    <w:rPr>
      <w:rFonts w:asciiTheme="majorHAnsi" w:hAnsiTheme="majorHAnsi"/>
      <w:b w:val="0"/>
      <w:i/>
      <w:iCs/>
      <w:caps/>
      <w:color w:val="CA2600" w:themeColor="accent1" w:themeShade="7F"/>
    </w:rPr>
  </w:style>
  <w:style w:type="paragraph" w:styleId="Heading7">
    <w:name w:val="heading 7"/>
    <w:basedOn w:val="Heading6"/>
    <w:next w:val="BodyText"/>
    <w:link w:val="Heading7Char"/>
    <w:semiHidden/>
    <w:unhideWhenUsed/>
    <w:qFormat/>
    <w:rsid w:val="00DD496F"/>
    <w:pPr>
      <w:outlineLvl w:val="6"/>
    </w:pPr>
    <w:rPr>
      <w:color w:val="404040" w:themeColor="text1" w:themeTint="BF"/>
    </w:rPr>
  </w:style>
  <w:style w:type="paragraph" w:styleId="Heading8">
    <w:name w:val="heading 8"/>
    <w:basedOn w:val="Heading7"/>
    <w:next w:val="BodyText"/>
    <w:link w:val="Heading8Char"/>
    <w:semiHidden/>
    <w:unhideWhenUsed/>
    <w:qFormat/>
    <w:rsid w:val="00DD496F"/>
    <w:pPr>
      <w:outlineLvl w:val="7"/>
    </w:pPr>
    <w:rPr>
      <w:i w:val="0"/>
      <w:iCs w:val="0"/>
      <w:szCs w:val="20"/>
    </w:rPr>
  </w:style>
  <w:style w:type="paragraph" w:styleId="Heading9">
    <w:name w:val="heading 9"/>
    <w:basedOn w:val="Heading8"/>
    <w:next w:val="BodyText"/>
    <w:link w:val="Heading9Char"/>
    <w:semiHidden/>
    <w:unhideWhenUsed/>
    <w:qFormat/>
    <w:rsid w:val="00DD496F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rsid w:val="00DD496F"/>
    <w:rPr>
      <w:lang w:eastAsia="en-US"/>
    </w:rPr>
  </w:style>
  <w:style w:type="paragraph" w:customStyle="1" w:styleId="Lijst">
    <w:name w:val="Lijst"/>
    <w:basedOn w:val="BodyText"/>
    <w:uiPriority w:val="9"/>
    <w:rsid w:val="00DD496F"/>
    <w:pPr>
      <w:numPr>
        <w:numId w:val="6"/>
      </w:numPr>
      <w:contextualSpacing/>
    </w:pPr>
  </w:style>
  <w:style w:type="numbering" w:customStyle="1" w:styleId="Opsomming">
    <w:name w:val="Opsomming"/>
    <w:basedOn w:val="NoList"/>
    <w:rsid w:val="00DD496F"/>
    <w:pPr>
      <w:numPr>
        <w:numId w:val="8"/>
      </w:numPr>
    </w:pPr>
  </w:style>
  <w:style w:type="paragraph" w:customStyle="1" w:styleId="Tabelelement">
    <w:name w:val="Tabel element"/>
    <w:basedOn w:val="Normal"/>
    <w:uiPriority w:val="9"/>
    <w:rsid w:val="00DD496F"/>
    <w:pPr>
      <w:numPr>
        <w:numId w:val="9"/>
      </w:numPr>
    </w:pPr>
    <w:rPr>
      <w:rFonts w:ascii="Verdana" w:hAnsi="Verdana"/>
      <w:sz w:val="17"/>
    </w:rPr>
  </w:style>
  <w:style w:type="paragraph" w:customStyle="1" w:styleId="Tabelkop">
    <w:name w:val="Tabel kop"/>
    <w:basedOn w:val="Normal"/>
    <w:uiPriority w:val="9"/>
    <w:rsid w:val="00DD496F"/>
    <w:rPr>
      <w:rFonts w:ascii="Verdana" w:hAnsi="Verdana"/>
      <w:b/>
      <w:bCs/>
      <w:sz w:val="17"/>
    </w:rPr>
  </w:style>
  <w:style w:type="paragraph" w:customStyle="1" w:styleId="Tabeltekst">
    <w:name w:val="Tabel tekst"/>
    <w:basedOn w:val="Normal"/>
    <w:uiPriority w:val="9"/>
    <w:rsid w:val="00DD496F"/>
    <w:rPr>
      <w:rFonts w:ascii="Verdana" w:hAnsi="Verdana"/>
      <w:sz w:val="17"/>
    </w:rPr>
  </w:style>
  <w:style w:type="numbering" w:customStyle="1" w:styleId="Genummerdeopsomming">
    <w:name w:val="Genummerde opsomming"/>
    <w:basedOn w:val="NoList"/>
    <w:rsid w:val="00DD496F"/>
    <w:pPr>
      <w:numPr>
        <w:numId w:val="4"/>
      </w:numPr>
    </w:pPr>
  </w:style>
  <w:style w:type="paragraph" w:customStyle="1" w:styleId="FuroreAdres">
    <w:name w:val="Furore Adres"/>
    <w:basedOn w:val="Normal"/>
    <w:qFormat/>
    <w:rsid w:val="00DD496F"/>
    <w:pPr>
      <w:spacing w:line="240" w:lineRule="atLeast"/>
    </w:pPr>
    <w:rPr>
      <w:rFonts w:ascii="Arial" w:hAnsi="Arial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DD496F"/>
    <w:pPr>
      <w:tabs>
        <w:tab w:val="center" w:pos="4536"/>
        <w:tab w:val="right" w:pos="9072"/>
      </w:tabs>
      <w:spacing w:line="240" w:lineRule="auto"/>
    </w:pPr>
  </w:style>
  <w:style w:type="table" w:styleId="TableGrid">
    <w:name w:val="Table Grid"/>
    <w:basedOn w:val="TableNormal"/>
    <w:uiPriority w:val="59"/>
    <w:rsid w:val="00086B33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9"/>
    <w:rsid w:val="00DD496F"/>
    <w:rPr>
      <w:rFonts w:ascii="Calibri" w:eastAsiaTheme="minorEastAsia" w:hAnsi="Calibri"/>
      <w:sz w:val="20"/>
      <w:lang w:val="nl-NL"/>
    </w:rPr>
  </w:style>
  <w:style w:type="character" w:customStyle="1" w:styleId="Heading1Char">
    <w:name w:val="Heading 1 Char"/>
    <w:basedOn w:val="DefaultParagraphFont"/>
    <w:link w:val="Heading1"/>
    <w:rsid w:val="00B5498B"/>
    <w:rPr>
      <w:rFonts w:ascii="Calibri" w:eastAsiaTheme="majorEastAsia" w:hAnsi="Calibri" w:cstheme="majorBidi"/>
      <w:b/>
      <w:bCs/>
      <w:sz w:val="28"/>
      <w:szCs w:val="28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B5498B"/>
    <w:rPr>
      <w:rFonts w:ascii="Calibri" w:eastAsiaTheme="majorEastAsia" w:hAnsi="Calibri" w:cstheme="majorBidi"/>
      <w:b/>
      <w:bCs/>
      <w:sz w:val="24"/>
      <w:szCs w:val="26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2"/>
    <w:rsid w:val="00DD496F"/>
    <w:rPr>
      <w:rFonts w:ascii="Calibri" w:eastAsiaTheme="majorEastAsia" w:hAnsi="Calibri" w:cstheme="majorBidi"/>
      <w:b/>
      <w:bCs/>
      <w:sz w:val="32"/>
      <w:lang w:val="nl-NL"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DD496F"/>
    <w:rPr>
      <w:rFonts w:ascii="Calibri" w:eastAsiaTheme="majorEastAsia" w:hAnsi="Calibri" w:cstheme="majorBidi"/>
      <w:b/>
      <w:bCs/>
      <w:sz w:val="32"/>
      <w:lang w:val="nl-NL" w:eastAsia="nl-NL"/>
    </w:rPr>
  </w:style>
  <w:style w:type="character" w:customStyle="1" w:styleId="Heading5Char">
    <w:name w:val="Heading 5 Char"/>
    <w:basedOn w:val="DefaultParagraphFont"/>
    <w:link w:val="Heading5"/>
    <w:uiPriority w:val="9"/>
    <w:rsid w:val="00DD496F"/>
    <w:rPr>
      <w:rFonts w:ascii="Calibri" w:eastAsiaTheme="majorEastAsia" w:hAnsi="Calibri" w:cstheme="majorBidi"/>
      <w:b/>
      <w:bCs/>
      <w:sz w:val="32"/>
      <w:lang w:val="nl-NL" w:eastAsia="nl-NL"/>
    </w:rPr>
  </w:style>
  <w:style w:type="character" w:customStyle="1" w:styleId="Heading6Char">
    <w:name w:val="Heading 6 Char"/>
    <w:basedOn w:val="DefaultParagraphFont"/>
    <w:link w:val="Heading6"/>
    <w:semiHidden/>
    <w:rsid w:val="00B51F32"/>
    <w:rPr>
      <w:rFonts w:asciiTheme="majorHAnsi" w:eastAsiaTheme="majorEastAsia" w:hAnsiTheme="majorHAnsi" w:cstheme="majorBidi"/>
      <w:bCs/>
      <w:i/>
      <w:iCs/>
      <w:caps/>
      <w:color w:val="CA2600" w:themeColor="accent1" w:themeShade="7F"/>
      <w:sz w:val="48"/>
      <w:szCs w:val="28"/>
      <w:lang w:val="nl-NL" w:eastAsia="nl-NL"/>
    </w:rPr>
  </w:style>
  <w:style w:type="character" w:customStyle="1" w:styleId="Heading7Char">
    <w:name w:val="Heading 7 Char"/>
    <w:basedOn w:val="DefaultParagraphFont"/>
    <w:link w:val="Heading7"/>
    <w:semiHidden/>
    <w:rsid w:val="00B51F32"/>
    <w:rPr>
      <w:rFonts w:asciiTheme="majorHAnsi" w:eastAsiaTheme="majorEastAsia" w:hAnsiTheme="majorHAnsi" w:cstheme="majorBidi"/>
      <w:bCs/>
      <w:i/>
      <w:iCs/>
      <w:caps/>
      <w:color w:val="404040" w:themeColor="text1" w:themeTint="BF"/>
      <w:sz w:val="48"/>
      <w:szCs w:val="28"/>
      <w:lang w:val="nl-NL" w:eastAsia="nl-NL"/>
    </w:rPr>
  </w:style>
  <w:style w:type="character" w:customStyle="1" w:styleId="Heading8Char">
    <w:name w:val="Heading 8 Char"/>
    <w:basedOn w:val="DefaultParagraphFont"/>
    <w:link w:val="Heading8"/>
    <w:semiHidden/>
    <w:rsid w:val="00B51F32"/>
    <w:rPr>
      <w:rFonts w:asciiTheme="majorHAnsi" w:eastAsiaTheme="majorEastAsia" w:hAnsiTheme="majorHAnsi" w:cstheme="majorBidi"/>
      <w:bCs/>
      <w:caps/>
      <w:color w:val="404040" w:themeColor="text1" w:themeTint="BF"/>
      <w:sz w:val="48"/>
      <w:szCs w:val="20"/>
      <w:lang w:val="nl-NL" w:eastAsia="nl-NL"/>
    </w:rPr>
  </w:style>
  <w:style w:type="character" w:customStyle="1" w:styleId="Heading9Char">
    <w:name w:val="Heading 9 Char"/>
    <w:basedOn w:val="DefaultParagraphFont"/>
    <w:link w:val="Heading9"/>
    <w:semiHidden/>
    <w:rsid w:val="00B51F32"/>
    <w:rPr>
      <w:rFonts w:asciiTheme="majorHAnsi" w:eastAsiaTheme="majorEastAsia" w:hAnsiTheme="majorHAnsi" w:cstheme="majorBidi"/>
      <w:bCs/>
      <w:i/>
      <w:iCs/>
      <w:caps/>
      <w:color w:val="404040" w:themeColor="text1" w:themeTint="BF"/>
      <w:sz w:val="48"/>
      <w:szCs w:val="20"/>
      <w:lang w:val="nl-NL" w:eastAsia="nl-NL"/>
    </w:rPr>
  </w:style>
  <w:style w:type="paragraph" w:styleId="NoSpacing">
    <w:name w:val="No Spacing"/>
    <w:basedOn w:val="Normal"/>
    <w:uiPriority w:val="1"/>
    <w:qFormat/>
    <w:rsid w:val="00DD496F"/>
    <w:pPr>
      <w:spacing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1F32"/>
    <w:pPr>
      <w:outlineLvl w:val="9"/>
    </w:pPr>
    <w:rPr>
      <w:rFonts w:asciiTheme="majorHAnsi" w:hAnsiTheme="majorHAnsi"/>
      <w:bCs w:val="0"/>
      <w:caps/>
      <w:color w:val="FF5831" w:themeColor="accent1" w:themeShade="BF"/>
    </w:rPr>
  </w:style>
  <w:style w:type="paragraph" w:customStyle="1" w:styleId="Hoofdlabel">
    <w:name w:val="Hoofd label"/>
    <w:basedOn w:val="Hoofdtekst"/>
    <w:uiPriority w:val="9"/>
    <w:rsid w:val="00DD496F"/>
    <w:pPr>
      <w:spacing w:before="60" w:line="240" w:lineRule="auto"/>
    </w:pPr>
    <w:rPr>
      <w:rFonts w:ascii="Arial" w:hAnsi="Arial"/>
      <w:sz w:val="16"/>
      <w:lang w:eastAsia="en-US"/>
    </w:rPr>
  </w:style>
  <w:style w:type="paragraph" w:customStyle="1" w:styleId="Hoofdtekst">
    <w:name w:val="Hoofd tekst"/>
    <w:basedOn w:val="Normal"/>
    <w:link w:val="HoofdtekstChar"/>
    <w:uiPriority w:val="9"/>
    <w:rsid w:val="00DD496F"/>
    <w:pPr>
      <w:spacing w:line="280" w:lineRule="atLeast"/>
    </w:pPr>
  </w:style>
  <w:style w:type="paragraph" w:customStyle="1" w:styleId="Hoofdtekstdatum">
    <w:name w:val="Hoofd tekst datum"/>
    <w:basedOn w:val="Hoofdtekst"/>
    <w:link w:val="HoofdtekstdatumChar"/>
    <w:uiPriority w:val="9"/>
    <w:rsid w:val="00DD496F"/>
    <w:rPr>
      <w:noProof/>
    </w:rPr>
  </w:style>
  <w:style w:type="paragraph" w:customStyle="1" w:styleId="Hoofdgroot">
    <w:name w:val="Hoofd groot"/>
    <w:basedOn w:val="Normal"/>
    <w:next w:val="BodyText"/>
    <w:uiPriority w:val="9"/>
    <w:rsid w:val="00DD496F"/>
    <w:pPr>
      <w:spacing w:before="60" w:after="60"/>
    </w:pPr>
    <w:rPr>
      <w:rFonts w:ascii="Arial" w:hAnsi="Arial"/>
      <w:b/>
      <w:sz w:val="36"/>
      <w:lang w:eastAsia="en-US"/>
    </w:rPr>
  </w:style>
  <w:style w:type="character" w:customStyle="1" w:styleId="HoofdtekstChar">
    <w:name w:val="Hoofd tekst Char"/>
    <w:basedOn w:val="DefaultParagraphFont"/>
    <w:link w:val="Hoofdtekst"/>
    <w:uiPriority w:val="9"/>
    <w:rsid w:val="00DD496F"/>
    <w:rPr>
      <w:rFonts w:ascii="Calibri" w:eastAsiaTheme="minorEastAsia" w:hAnsi="Calibri"/>
      <w:sz w:val="20"/>
      <w:lang w:val="nl-NL" w:eastAsia="nl-NL"/>
    </w:rPr>
  </w:style>
  <w:style w:type="character" w:customStyle="1" w:styleId="HoofdtekstdatumChar">
    <w:name w:val="Hoofd tekst datum Char"/>
    <w:basedOn w:val="HoofdtekstChar"/>
    <w:link w:val="Hoofdtekstdatum"/>
    <w:uiPriority w:val="9"/>
    <w:rsid w:val="00DD496F"/>
    <w:rPr>
      <w:rFonts w:ascii="Calibri" w:eastAsiaTheme="minorEastAsia" w:hAnsi="Calibri"/>
      <w:noProof/>
      <w:sz w:val="20"/>
      <w:lang w:val="nl-NL" w:eastAsia="nl-NL"/>
    </w:rPr>
  </w:style>
  <w:style w:type="paragraph" w:customStyle="1" w:styleId="Lijst0">
    <w:name w:val="Lijst#"/>
    <w:basedOn w:val="Lijst"/>
    <w:uiPriority w:val="9"/>
    <w:rsid w:val="00DD496F"/>
    <w:pPr>
      <w:numPr>
        <w:numId w:val="7"/>
      </w:numPr>
    </w:pPr>
    <w:rPr>
      <w:lang w:val="en-US" w:eastAsia="nl-NL"/>
    </w:rPr>
  </w:style>
  <w:style w:type="paragraph" w:styleId="BlockText">
    <w:name w:val="Block Text"/>
    <w:basedOn w:val="Normal"/>
    <w:rsid w:val="0014034F"/>
    <w:pPr>
      <w:pBdr>
        <w:top w:val="single" w:sz="2" w:space="10" w:color="FFAB97" w:themeColor="accent1"/>
        <w:left w:val="single" w:sz="2" w:space="10" w:color="FFAB97" w:themeColor="accent1"/>
        <w:bottom w:val="single" w:sz="2" w:space="10" w:color="FFAB97" w:themeColor="accent1"/>
        <w:right w:val="single" w:sz="2" w:space="10" w:color="FFAB97" w:themeColor="accent1"/>
      </w:pBdr>
      <w:ind w:left="1152" w:right="1152"/>
    </w:pPr>
    <w:rPr>
      <w:i/>
      <w:iCs/>
      <w:color w:val="FFAB97" w:themeColor="accent1"/>
    </w:rPr>
  </w:style>
  <w:style w:type="paragraph" w:styleId="Footer">
    <w:name w:val="footer"/>
    <w:basedOn w:val="Normal"/>
    <w:link w:val="FooterChar"/>
    <w:uiPriority w:val="99"/>
    <w:unhideWhenUsed/>
    <w:rsid w:val="00DD496F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D496F"/>
    <w:rPr>
      <w:rFonts w:ascii="Calibri" w:eastAsiaTheme="minorEastAsia" w:hAnsi="Calibri"/>
      <w:sz w:val="16"/>
      <w:lang w:val="nl-NL" w:eastAsia="nl-NL"/>
    </w:rPr>
  </w:style>
  <w:style w:type="paragraph" w:styleId="BalloonText">
    <w:name w:val="Balloon Text"/>
    <w:basedOn w:val="Normal"/>
    <w:link w:val="BalloonTextChar"/>
    <w:uiPriority w:val="99"/>
    <w:unhideWhenUsed/>
    <w:rsid w:val="00DD49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D496F"/>
    <w:rPr>
      <w:rFonts w:ascii="Tahoma" w:eastAsiaTheme="minorEastAsia" w:hAnsi="Tahoma" w:cs="Tahoma"/>
      <w:sz w:val="16"/>
      <w:szCs w:val="16"/>
      <w:lang w:val="nl-NL" w:eastAsia="nl-NL"/>
    </w:rPr>
  </w:style>
  <w:style w:type="numbering" w:styleId="111111">
    <w:name w:val="Outline List 2"/>
    <w:basedOn w:val="NoList"/>
    <w:rsid w:val="00DD496F"/>
    <w:pPr>
      <w:numPr>
        <w:numId w:val="1"/>
      </w:numPr>
    </w:pPr>
  </w:style>
  <w:style w:type="numbering" w:styleId="1ai">
    <w:name w:val="Outline List 1"/>
    <w:basedOn w:val="NoList"/>
    <w:rsid w:val="00DD496F"/>
    <w:pPr>
      <w:numPr>
        <w:numId w:val="2"/>
      </w:numPr>
    </w:pPr>
  </w:style>
  <w:style w:type="numbering" w:styleId="ArticleSection">
    <w:name w:val="Outline List 3"/>
    <w:basedOn w:val="NoList"/>
    <w:rsid w:val="00DD496F"/>
    <w:pPr>
      <w:numPr>
        <w:numId w:val="3"/>
      </w:numPr>
    </w:pPr>
  </w:style>
  <w:style w:type="paragraph" w:styleId="Caption">
    <w:name w:val="caption"/>
    <w:basedOn w:val="BodyText"/>
    <w:next w:val="BodyText"/>
    <w:semiHidden/>
    <w:unhideWhenUsed/>
    <w:qFormat/>
    <w:rsid w:val="00DD496F"/>
    <w:pPr>
      <w:spacing w:after="200"/>
    </w:pPr>
    <w:rPr>
      <w:b/>
      <w:bCs/>
      <w:color w:val="FFAB97" w:themeColor="accent1"/>
      <w:sz w:val="18"/>
      <w:szCs w:val="18"/>
      <w:lang w:eastAsia="nl-NL"/>
    </w:rPr>
  </w:style>
  <w:style w:type="character" w:styleId="CommentReference">
    <w:name w:val="annotation reference"/>
    <w:rsid w:val="00DD496F"/>
    <w:rPr>
      <w:rFonts w:ascii="Georgia" w:hAnsi="Georgia"/>
      <w:sz w:val="16"/>
      <w:szCs w:val="16"/>
    </w:rPr>
  </w:style>
  <w:style w:type="paragraph" w:styleId="CommentText">
    <w:name w:val="annotation text"/>
    <w:basedOn w:val="Normal"/>
    <w:link w:val="CommentTextChar"/>
    <w:rsid w:val="00DD496F"/>
    <w:rPr>
      <w:i/>
      <w:noProof/>
      <w:sz w:val="18"/>
    </w:rPr>
  </w:style>
  <w:style w:type="character" w:customStyle="1" w:styleId="CommentTextChar">
    <w:name w:val="Comment Text Char"/>
    <w:basedOn w:val="DefaultParagraphFont"/>
    <w:link w:val="CommentText"/>
    <w:rsid w:val="00DD496F"/>
    <w:rPr>
      <w:rFonts w:ascii="Calibri" w:eastAsiaTheme="minorEastAsia" w:hAnsi="Calibri"/>
      <w:i/>
      <w:noProof/>
      <w:sz w:val="18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DD496F"/>
    <w:rPr>
      <w:b/>
      <w:bCs/>
      <w:i w:val="0"/>
      <w:noProof w:val="0"/>
      <w:sz w:val="20"/>
    </w:rPr>
  </w:style>
  <w:style w:type="character" w:customStyle="1" w:styleId="CommentSubjectChar">
    <w:name w:val="Comment Subject Char"/>
    <w:basedOn w:val="CommentTextChar"/>
    <w:link w:val="CommentSubject"/>
    <w:rsid w:val="00DD496F"/>
    <w:rPr>
      <w:rFonts w:ascii="Calibri" w:eastAsiaTheme="minorEastAsia" w:hAnsi="Calibri"/>
      <w:b/>
      <w:bCs/>
      <w:i w:val="0"/>
      <w:noProof/>
      <w:sz w:val="20"/>
      <w:lang w:val="nl-NL" w:eastAsia="nl-NL"/>
    </w:rPr>
  </w:style>
  <w:style w:type="character" w:styleId="FootnoteReference">
    <w:name w:val="footnote reference"/>
    <w:rsid w:val="00DD496F"/>
    <w:rPr>
      <w:rFonts w:ascii="Georgia" w:hAnsi="Georgia"/>
      <w:vertAlign w:val="superscript"/>
    </w:rPr>
  </w:style>
  <w:style w:type="paragraph" w:styleId="FootnoteText">
    <w:name w:val="footnote text"/>
    <w:basedOn w:val="Normal"/>
    <w:link w:val="FootnoteTextChar"/>
    <w:rsid w:val="00DD496F"/>
    <w:rPr>
      <w:noProof/>
      <w:sz w:val="16"/>
    </w:rPr>
  </w:style>
  <w:style w:type="character" w:customStyle="1" w:styleId="FootnoteTextChar">
    <w:name w:val="Footnote Text Char"/>
    <w:basedOn w:val="DefaultParagraphFont"/>
    <w:link w:val="FootnoteText"/>
    <w:rsid w:val="00DD496F"/>
    <w:rPr>
      <w:rFonts w:ascii="Calibri" w:eastAsiaTheme="minorEastAsia" w:hAnsi="Calibri"/>
      <w:noProof/>
      <w:sz w:val="16"/>
      <w:lang w:val="nl-NL" w:eastAsia="nl-NL"/>
    </w:rPr>
  </w:style>
  <w:style w:type="character" w:customStyle="1" w:styleId="HeaderChar">
    <w:name w:val="Header Char"/>
    <w:basedOn w:val="DefaultParagraphFont"/>
    <w:link w:val="Header"/>
    <w:uiPriority w:val="99"/>
    <w:rsid w:val="00DD496F"/>
    <w:rPr>
      <w:rFonts w:ascii="Calibri" w:eastAsiaTheme="minorEastAsia" w:hAnsi="Calibri"/>
      <w:sz w:val="20"/>
      <w:lang w:val="nl-NL" w:eastAsia="nl-NL"/>
    </w:rPr>
  </w:style>
  <w:style w:type="paragraph" w:customStyle="1" w:styleId="Headingkort1">
    <w:name w:val="Heading kort 1"/>
    <w:basedOn w:val="BodyText"/>
    <w:uiPriority w:val="19"/>
    <w:rsid w:val="00DD496F"/>
    <w:pPr>
      <w:keepNext/>
      <w:numPr>
        <w:numId w:val="5"/>
      </w:numPr>
    </w:pPr>
    <w:rPr>
      <w:b/>
    </w:rPr>
  </w:style>
  <w:style w:type="paragraph" w:customStyle="1" w:styleId="Headingkort2">
    <w:name w:val="Heading kort 2"/>
    <w:basedOn w:val="Headingkort1"/>
    <w:uiPriority w:val="19"/>
    <w:rsid w:val="00DD496F"/>
    <w:pPr>
      <w:numPr>
        <w:ilvl w:val="1"/>
      </w:numPr>
    </w:pPr>
    <w:rPr>
      <w:i/>
    </w:rPr>
  </w:style>
  <w:style w:type="paragraph" w:customStyle="1" w:styleId="Headingkort3">
    <w:name w:val="Heading kort 3"/>
    <w:basedOn w:val="Headingkort2"/>
    <w:uiPriority w:val="19"/>
    <w:rsid w:val="00DD496F"/>
    <w:pPr>
      <w:numPr>
        <w:ilvl w:val="2"/>
      </w:numPr>
    </w:pPr>
    <w:rPr>
      <w:b w:val="0"/>
      <w:i w:val="0"/>
    </w:rPr>
  </w:style>
  <w:style w:type="character" w:styleId="IntenseEmphasis">
    <w:name w:val="Intense Emphasis"/>
    <w:basedOn w:val="DefaultParagraphFont"/>
    <w:uiPriority w:val="6"/>
    <w:qFormat/>
    <w:rsid w:val="00DD496F"/>
    <w:rPr>
      <w:rFonts w:ascii="Calibri" w:hAnsi="Calibri"/>
      <w:b/>
      <w:bCs/>
      <w:i/>
      <w:iCs/>
      <w:color w:val="E4051F"/>
    </w:rPr>
  </w:style>
  <w:style w:type="paragraph" w:styleId="IntenseQuote">
    <w:name w:val="Intense Quote"/>
    <w:basedOn w:val="Normal"/>
    <w:next w:val="Normal"/>
    <w:link w:val="IntenseQuoteChar"/>
    <w:uiPriority w:val="30"/>
    <w:rsid w:val="00DD496F"/>
    <w:pPr>
      <w:pBdr>
        <w:bottom w:val="single" w:sz="4" w:space="4" w:color="FFAB97" w:themeColor="accent1"/>
      </w:pBdr>
      <w:spacing w:before="200" w:after="280"/>
      <w:ind w:left="936" w:right="936"/>
    </w:pPr>
    <w:rPr>
      <w:b/>
      <w:bCs/>
      <w:i/>
      <w:iCs/>
      <w:color w:val="E4051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96F"/>
    <w:rPr>
      <w:rFonts w:ascii="Calibri" w:eastAsiaTheme="minorEastAsia" w:hAnsi="Calibri"/>
      <w:b/>
      <w:bCs/>
      <w:i/>
      <w:iCs/>
      <w:color w:val="E4051F"/>
      <w:sz w:val="20"/>
      <w:lang w:val="nl-NL" w:eastAsia="nl-NL"/>
    </w:rPr>
  </w:style>
  <w:style w:type="character" w:styleId="PlaceholderText">
    <w:name w:val="Placeholder Text"/>
    <w:basedOn w:val="DefaultParagraphFont"/>
    <w:uiPriority w:val="99"/>
    <w:semiHidden/>
    <w:rsid w:val="00DD496F"/>
    <w:rPr>
      <w:color w:val="808080"/>
    </w:rPr>
  </w:style>
  <w:style w:type="paragraph" w:styleId="Subtitle">
    <w:name w:val="Subtitle"/>
    <w:basedOn w:val="Normal"/>
    <w:next w:val="Normal"/>
    <w:link w:val="SubtitleChar"/>
    <w:uiPriority w:val="4"/>
    <w:qFormat/>
    <w:rsid w:val="00DD496F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DD496F"/>
    <w:rPr>
      <w:rFonts w:ascii="Calibri" w:eastAsiaTheme="majorEastAsia" w:hAnsi="Calibri" w:cstheme="majorBidi"/>
      <w:b/>
      <w:iCs/>
      <w:spacing w:val="15"/>
      <w:sz w:val="24"/>
      <w:szCs w:val="24"/>
      <w:lang w:val="nl-NL" w:eastAsia="nl-NL"/>
    </w:rPr>
  </w:style>
  <w:style w:type="character" w:styleId="SubtleEmphasis">
    <w:name w:val="Subtle Emphasis"/>
    <w:basedOn w:val="DefaultParagraphFont"/>
    <w:uiPriority w:val="4"/>
    <w:qFormat/>
    <w:rsid w:val="00DD496F"/>
    <w:rPr>
      <w:rFonts w:ascii="Calibri" w:hAnsi="Calibri"/>
      <w:i/>
      <w:iCs/>
      <w:color w:val="808080" w:themeColor="text1" w:themeTint="7F"/>
    </w:rPr>
  </w:style>
  <w:style w:type="paragraph" w:styleId="TableofFigures">
    <w:name w:val="table of figures"/>
    <w:basedOn w:val="Normal"/>
    <w:next w:val="Normal"/>
    <w:rsid w:val="00DD496F"/>
    <w:pPr>
      <w:tabs>
        <w:tab w:val="left" w:pos="851"/>
        <w:tab w:val="right" w:pos="7371"/>
      </w:tabs>
      <w:ind w:left="400" w:hanging="400"/>
    </w:pPr>
  </w:style>
  <w:style w:type="paragraph" w:styleId="Title">
    <w:name w:val="Title"/>
    <w:basedOn w:val="Normal"/>
    <w:next w:val="Normal"/>
    <w:link w:val="TitleChar"/>
    <w:uiPriority w:val="3"/>
    <w:qFormat/>
    <w:rsid w:val="00DD496F"/>
    <w:rPr>
      <w:b/>
      <w:bCs/>
      <w:color w:val="E4051F"/>
      <w:sz w:val="92"/>
      <w:szCs w:val="92"/>
    </w:rPr>
  </w:style>
  <w:style w:type="character" w:customStyle="1" w:styleId="TitleChar">
    <w:name w:val="Title Char"/>
    <w:basedOn w:val="DefaultParagraphFont"/>
    <w:link w:val="Title"/>
    <w:uiPriority w:val="3"/>
    <w:rsid w:val="00DD496F"/>
    <w:rPr>
      <w:rFonts w:ascii="Calibri" w:eastAsiaTheme="minorEastAsia" w:hAnsi="Calibri"/>
      <w:b/>
      <w:bCs/>
      <w:color w:val="E4051F"/>
      <w:sz w:val="92"/>
      <w:szCs w:val="92"/>
      <w:lang w:val="nl-NL" w:eastAsia="nl-NL"/>
    </w:rPr>
  </w:style>
  <w:style w:type="paragraph" w:styleId="ListParagraph">
    <w:name w:val="List Paragraph"/>
    <w:basedOn w:val="Normal"/>
    <w:uiPriority w:val="34"/>
    <w:rsid w:val="00B5498B"/>
    <w:pPr>
      <w:ind w:left="720"/>
      <w:contextualSpacing/>
    </w:pPr>
  </w:style>
  <w:style w:type="character" w:styleId="Hyperlink">
    <w:name w:val="Hyperlink"/>
    <w:basedOn w:val="DefaultParagraphFont"/>
    <w:unhideWhenUsed/>
    <w:rsid w:val="00B5498B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ongodb.com/download-center?jmp=nav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ocs.mongodb.com/v3.0/tutorial/install-mongodb-on-windows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crosoft.com/en-us/download/details.aspx?id=4813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www.iis.net/learn/install/installing-publishing-technologies/installing-and-configuring-web-deploy-on-iis-80-or-later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s://www.microsoft.com/web/downloads/platform.aspx" TargetMode="External"/><Relationship Id="rId14" Type="http://schemas.openxmlformats.org/officeDocument/2006/relationships/hyperlink" Target="http://localhost/spark" TargetMode="Externa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an\AppData\Roaming\Microsoft\Templates\Huisstijl%20Furore\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A39A7CBF7B4608AEF69CBDB8444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17A9F-D8DC-44E8-B04C-FAA752A18D66}"/>
      </w:docPartPr>
      <w:docPartBody>
        <w:p w:rsidR="00BB54FF" w:rsidRDefault="00A640DB">
          <w:pPr>
            <w:pStyle w:val="0DA39A7CBF7B4608AEF69CBDB8444BBE"/>
          </w:pPr>
          <w:r w:rsidRPr="005F0CEA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DB"/>
    <w:rsid w:val="00037370"/>
    <w:rsid w:val="0051320D"/>
    <w:rsid w:val="007E7C1C"/>
    <w:rsid w:val="00A640DB"/>
    <w:rsid w:val="00B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DA39A7CBF7B4608AEF69CBDB8444BBE">
    <w:name w:val="0DA39A7CBF7B4608AEF69CBDB8444B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urore kleuren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FFAB97"/>
      </a:accent1>
      <a:accent2>
        <a:srgbClr val="FF3B3B"/>
      </a:accent2>
      <a:accent3>
        <a:srgbClr val="FF1515"/>
      </a:accent3>
      <a:accent4>
        <a:srgbClr val="CC0000"/>
      </a:accent4>
      <a:accent5>
        <a:srgbClr val="92D050"/>
      </a:accent5>
      <a:accent6>
        <a:srgbClr val="0070C0"/>
      </a:accent6>
      <a:hlink>
        <a:srgbClr val="0070C0"/>
      </a:hlink>
      <a:folHlink>
        <a:srgbClr val="BFBF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0437C-EA44-49F6-A916-CC46EEFF9866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D58334F4-E9F3-40BC-95B6-CDFD50965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Memo.dotx</Template>
  <TotalTime>1</TotalTime>
  <Pages>2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Christiaan Knaap</dc:creator>
  <cp:keywords/>
  <cp:lastModifiedBy>Christiaan Knaap</cp:lastModifiedBy>
  <cp:revision>5</cp:revision>
  <cp:lastPrinted>2016-06-29T14:35:00Z</cp:lastPrinted>
  <dcterms:created xsi:type="dcterms:W3CDTF">2016-06-29T14:34:00Z</dcterms:created>
  <dcterms:modified xsi:type="dcterms:W3CDTF">2016-06-29T14:35:00Z</dcterms:modified>
</cp:coreProperties>
</file>